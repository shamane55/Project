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485" w:rsidRPr="00B4286B" w:rsidRDefault="00270485">
      <w:pPr>
        <w:rPr>
          <w:i/>
        </w:rPr>
      </w:pPr>
      <w:r w:rsidRPr="00B4286B">
        <w:rPr>
          <w:i/>
        </w:rPr>
        <w:t>Flag Waving</w:t>
      </w:r>
    </w:p>
    <w:p w:rsidR="00270485" w:rsidRDefault="00964744" w:rsidP="00E16D61">
      <w:r>
        <w:t xml:space="preserve">"It used to bother me people would stare, people would say things. </w:t>
      </w:r>
      <w:proofErr w:type="gramStart"/>
      <w:r w:rsidR="00E16D61">
        <w:t>At times, almost behind your back; s</w:t>
      </w:r>
      <w:r>
        <w:t>o</w:t>
      </w:r>
      <w:bookmarkStart w:id="0" w:name="_GoBack"/>
      <w:bookmarkEnd w:id="0"/>
      <w:r>
        <w:t>metimes</w:t>
      </w:r>
      <w:r w:rsidR="00E16D61">
        <w:t xml:space="preserve"> </w:t>
      </w:r>
      <w:r>
        <w:t>literally behind your back."</w:t>
      </w:r>
      <w:proofErr w:type="gramEnd"/>
    </w:p>
    <w:p w:rsidR="00964744" w:rsidRDefault="00964744" w:rsidP="00E16D61">
      <w:r>
        <w:t xml:space="preserve">Diana </w:t>
      </w:r>
      <w:proofErr w:type="spellStart"/>
      <w:r>
        <w:t>Denisova</w:t>
      </w:r>
      <w:proofErr w:type="spellEnd"/>
      <w:r w:rsidR="00E16D61">
        <w:t xml:space="preserve"> is not only my</w:t>
      </w:r>
      <w:r w:rsidR="006726D2">
        <w:t xml:space="preserve"> </w:t>
      </w:r>
      <w:r w:rsidR="00E16D61">
        <w:t xml:space="preserve">twin </w:t>
      </w:r>
      <w:r w:rsidR="006726D2">
        <w:t xml:space="preserve">sister, </w:t>
      </w:r>
      <w:r w:rsidR="00E16D61">
        <w:t>but also</w:t>
      </w:r>
      <w:r>
        <w:t xml:space="preserve"> a member of lesbian, gay, bisexual, transgender (LGBT) born into a Russian conservative family. Currently studying at University of Hertfordshire, she identifies as a homosexual.</w:t>
      </w:r>
    </w:p>
    <w:p w:rsidR="00270485" w:rsidRDefault="00BB7472">
      <w:r>
        <w:t xml:space="preserve">Like many </w:t>
      </w:r>
      <w:r w:rsidR="00C22D5A">
        <w:t>members of LGBT</w:t>
      </w:r>
      <w:r>
        <w:t xml:space="preserve">, she faced numerous obstacles since finding out that she is attracted to the same sex. Currently twenty-one-years-old, </w:t>
      </w:r>
      <w:r w:rsidR="00C22D5A">
        <w:t xml:space="preserve">Diana spent her first decade </w:t>
      </w:r>
      <w:r w:rsidR="00C36C3A">
        <w:t xml:space="preserve">in a small Russian town </w:t>
      </w:r>
      <w:proofErr w:type="gramStart"/>
      <w:r w:rsidR="00C36C3A">
        <w:t>on</w:t>
      </w:r>
      <w:proofErr w:type="gramEnd"/>
      <w:r w:rsidR="00C36C3A">
        <w:t xml:space="preserve"> the Western border</w:t>
      </w:r>
      <w:r w:rsidR="00C22D5A">
        <w:t>,</w:t>
      </w:r>
      <w:r w:rsidR="00C36C3A">
        <w:t xml:space="preserve"> called Taganrog. The town and the people were still </w:t>
      </w:r>
      <w:r w:rsidR="00513260">
        <w:t>under the</w:t>
      </w:r>
      <w:r w:rsidR="00B57B6F">
        <w:t xml:space="preserve"> recent </w:t>
      </w:r>
      <w:r w:rsidR="00513260">
        <w:t xml:space="preserve">and </w:t>
      </w:r>
      <w:r w:rsidR="00C22D5A">
        <w:t xml:space="preserve">prevalent </w:t>
      </w:r>
      <w:r w:rsidR="00C36C3A">
        <w:t xml:space="preserve">USSR </w:t>
      </w:r>
      <w:r w:rsidR="00513260">
        <w:t xml:space="preserve">mentality, harbouring very conservative </w:t>
      </w:r>
      <w:r w:rsidR="00C36C3A">
        <w:t>ideology</w:t>
      </w:r>
      <w:r w:rsidR="00513260">
        <w:t xml:space="preserve"> shaped by the government</w:t>
      </w:r>
      <w:r w:rsidR="00C36C3A">
        <w:t>. However, being a child, she rarely paid any attention to the social structure</w:t>
      </w:r>
      <w:r w:rsidR="00513260">
        <w:t xml:space="preserve"> around her</w:t>
      </w:r>
      <w:r w:rsidR="00C36C3A">
        <w:t>. Instead, she enjoyed a lot of typical activities that girls her age were into. Dressing up, dolls and</w:t>
      </w:r>
      <w:r w:rsidR="00B613DF">
        <w:t xml:space="preserve"> especially</w:t>
      </w:r>
      <w:r w:rsidR="00C36C3A">
        <w:t xml:space="preserve"> </w:t>
      </w:r>
      <w:proofErr w:type="gramStart"/>
      <w:r w:rsidR="00C36C3A">
        <w:t>arts</w:t>
      </w:r>
      <w:r w:rsidR="00B613DF">
        <w:t>,</w:t>
      </w:r>
      <w:proofErr w:type="gramEnd"/>
      <w:r w:rsidR="00C36C3A">
        <w:t xml:space="preserve"> were just some of the things. </w:t>
      </w:r>
    </w:p>
    <w:p w:rsidR="00C22D5A" w:rsidRDefault="00C22D5A" w:rsidP="00C22D5A">
      <w:r>
        <w:t xml:space="preserve">In fourth grade, a new chapter began in her life. Her family moved to Vienna, Austria. Here she went to an American school, a far more liberal environment than her hometown. Within a few years, she began to notice a change. Having never previously been exposed to LGBT, nor considered such a development a possibility, it took her time to fully understand and come to terms with her preference for other girls. </w:t>
      </w:r>
    </w:p>
    <w:p w:rsidR="00C22D5A" w:rsidRDefault="00C22D5A" w:rsidP="00C22D5A">
      <w:r>
        <w:t xml:space="preserve">"Even Austria wasn't very </w:t>
      </w:r>
      <w:proofErr w:type="gramStart"/>
      <w:r>
        <w:t>open,</w:t>
      </w:r>
      <w:proofErr w:type="gramEnd"/>
      <w:r>
        <w:t xml:space="preserve"> you still would get stared at. The way I look now, people would still stare. It started changing only two, three years ago, once I left and went to university."</w:t>
      </w:r>
    </w:p>
    <w:p w:rsidR="00C22D5A" w:rsidRDefault="00C22D5A" w:rsidP="00C22D5A">
      <w:r>
        <w:t xml:space="preserve"> Throughout her years in Austria, she secretly dated a number of other LGBT girls. She also came out to her siblings, friends and online strangers, while overcoming the fear of possible repercussions </w:t>
      </w:r>
      <w:proofErr w:type="gramStart"/>
      <w:r>
        <w:t>for  her</w:t>
      </w:r>
      <w:proofErr w:type="gramEnd"/>
      <w:r>
        <w:t xml:space="preserve"> actions. During her high school years, an LGBT club was formed and Diana found herself on the committee within a year. That was the first support and likeminded group for LGBT at the school and it offered a sanctuary to those who, otherwise, wouldn't know where to go.</w:t>
      </w:r>
    </w:p>
    <w:p w:rsidR="00C22D5A" w:rsidRDefault="00C22D5A" w:rsidP="00C22D5A">
      <w:r>
        <w:t xml:space="preserve">"No one was really out then. I came out for the school in one of the meetings, so yes I </w:t>
      </w:r>
      <w:r w:rsidR="00170AE8">
        <w:t>was out, but I was the only one; t</w:t>
      </w:r>
      <w:r>
        <w:t>he only gay in the village."</w:t>
      </w:r>
    </w:p>
    <w:p w:rsidR="00270485" w:rsidRPr="00B4286B" w:rsidRDefault="00270485">
      <w:pPr>
        <w:rPr>
          <w:i/>
        </w:rPr>
      </w:pPr>
      <w:r w:rsidRPr="00B4286B">
        <w:rPr>
          <w:i/>
        </w:rPr>
        <w:t>Video One</w:t>
      </w:r>
    </w:p>
    <w:p w:rsidR="00B2559F" w:rsidRDefault="009F693F">
      <w:r>
        <w:t xml:space="preserve">While on the surface </w:t>
      </w:r>
      <w:r w:rsidR="00B2559F">
        <w:t xml:space="preserve">it might have seemed that everything was working out perfectly, it was not. Through </w:t>
      </w:r>
      <w:r w:rsidR="00B57B6F">
        <w:t>her teen years</w:t>
      </w:r>
      <w:r w:rsidR="00B2559F">
        <w:t>, Diana struggled with her insecurities, fears and depression. She had to go to therapy to help her deal with those problems</w:t>
      </w:r>
      <w:r w:rsidR="00B57B6F">
        <w:t>, all the time hiding the real reason why she felt th</w:t>
      </w:r>
      <w:r>
        <w:t>at</w:t>
      </w:r>
      <w:r w:rsidR="00B613DF">
        <w:t xml:space="preserve"> way</w:t>
      </w:r>
      <w:r w:rsidR="00B2559F">
        <w:t>. She had to hide her identity from her family and friends for years, fearing th</w:t>
      </w:r>
      <w:r>
        <w:t>e repercussions that coming out could have caused</w:t>
      </w:r>
      <w:r w:rsidR="00B2559F">
        <w:t xml:space="preserve">. In fact, it wasn't until few months ago, that she told her parents about her </w:t>
      </w:r>
      <w:r w:rsidR="00B613DF">
        <w:t>preference for girls</w:t>
      </w:r>
      <w:r w:rsidR="00B2559F">
        <w:t xml:space="preserve">. </w:t>
      </w:r>
    </w:p>
    <w:p w:rsidR="00B613DF" w:rsidRDefault="00B57B6F">
      <w:r>
        <w:t xml:space="preserve">Things did pick up </w:t>
      </w:r>
      <w:r w:rsidR="00242D5F">
        <w:t xml:space="preserve">once Diana went to England to study Character Creation, a special effects-type of a course, at University of Hertfordshire. </w:t>
      </w:r>
    </w:p>
    <w:p w:rsidR="00B613DF" w:rsidRDefault="00B613DF">
      <w:r>
        <w:lastRenderedPageBreak/>
        <w:t>"In university people are generally more accepting I feel. First of all, they come from an English background, that's always a plus. Second</w:t>
      </w:r>
      <w:r w:rsidR="00997595">
        <w:t xml:space="preserve"> of all, I feel like</w:t>
      </w:r>
      <w:r>
        <w:t xml:space="preserve"> once they are at university, the more educated you are, the more accepting you are.</w:t>
      </w:r>
      <w:r w:rsidR="00997595">
        <w:t>"</w:t>
      </w:r>
    </w:p>
    <w:p w:rsidR="00997595" w:rsidRDefault="00242D5F">
      <w:r>
        <w:t>The atmosphere here was more open</w:t>
      </w:r>
      <w:r w:rsidR="00B57B6F">
        <w:t xml:space="preserve"> than Austria</w:t>
      </w:r>
      <w:r>
        <w:t xml:space="preserve">, and she no longer had to depend on her parents or hide </w:t>
      </w:r>
      <w:r w:rsidR="00B57B6F">
        <w:t>such a massive part of her life</w:t>
      </w:r>
      <w:r>
        <w:t xml:space="preserve">. </w:t>
      </w:r>
      <w:r w:rsidR="00F569C0">
        <w:t xml:space="preserve">As is the case </w:t>
      </w:r>
      <w:r w:rsidR="00837250">
        <w:t>in the UK</w:t>
      </w:r>
      <w:r w:rsidR="00F569C0">
        <w:t xml:space="preserve">, </w:t>
      </w:r>
      <w:r w:rsidR="00837250">
        <w:t xml:space="preserve">LGBT communities were openly </w:t>
      </w:r>
      <w:r w:rsidR="00997595">
        <w:t>accepted here</w:t>
      </w:r>
      <w:r w:rsidR="00F569C0">
        <w:t xml:space="preserve">. Her behaviour was viewed here as completely normal and as her first year was coming to an end, Diana met Debbie Nicole Devaney. They began dating and within a year and a half, were engaged. </w:t>
      </w:r>
    </w:p>
    <w:p w:rsidR="0095453D" w:rsidRDefault="00F569C0">
      <w:r>
        <w:t xml:space="preserve">Just recently, she has gone back to Austria to tell her mother about her </w:t>
      </w:r>
      <w:r w:rsidR="00837250">
        <w:t>homosexuality</w:t>
      </w:r>
      <w:r>
        <w:t xml:space="preserve"> and her </w:t>
      </w:r>
      <w:r w:rsidR="00837250">
        <w:t xml:space="preserve">upcoming </w:t>
      </w:r>
      <w:r>
        <w:t xml:space="preserve">marriage. </w:t>
      </w:r>
      <w:r w:rsidR="00837250">
        <w:t xml:space="preserve">It was a lot to absorb, but her mother promised to support Diana in her choices. </w:t>
      </w:r>
      <w:r>
        <w:t xml:space="preserve">Later, her mother revealed </w:t>
      </w:r>
      <w:r w:rsidR="004330F1">
        <w:t>the secret</w:t>
      </w:r>
      <w:r>
        <w:t xml:space="preserve"> to </w:t>
      </w:r>
      <w:r w:rsidR="004330F1">
        <w:t>Diana's father</w:t>
      </w:r>
      <w:r>
        <w:t xml:space="preserve">. While neither </w:t>
      </w:r>
      <w:proofErr w:type="gramStart"/>
      <w:r>
        <w:t>were</w:t>
      </w:r>
      <w:proofErr w:type="gramEnd"/>
      <w:r>
        <w:t xml:space="preserve"> </w:t>
      </w:r>
      <w:r w:rsidR="004330F1">
        <w:t>overjoyed</w:t>
      </w:r>
      <w:r>
        <w:t>, both ac</w:t>
      </w:r>
      <w:r w:rsidR="004330F1">
        <w:t xml:space="preserve">cepted </w:t>
      </w:r>
      <w:r w:rsidR="00997595">
        <w:t>their daughter</w:t>
      </w:r>
      <w:r w:rsidR="004330F1">
        <w:t xml:space="preserve"> for who she was</w:t>
      </w:r>
      <w:r>
        <w:t>.</w:t>
      </w:r>
      <w:r w:rsidR="00B57B6F">
        <w:t xml:space="preserve"> No doubt their time in Austria helped them come </w:t>
      </w:r>
      <w:r w:rsidR="004330F1">
        <w:t>to terms with Diana's sexuality, since Russia maintains a hostile opinion of LGBT.</w:t>
      </w:r>
      <w:r>
        <w:t xml:space="preserve"> With her wedding months away, Diana finally seems to have her life, at least in the LGBT side</w:t>
      </w:r>
      <w:r w:rsidR="00B57B6F">
        <w:t xml:space="preserve"> of it</w:t>
      </w:r>
      <w:r>
        <w:t>, sorted out. Yet not everyone is so lucky.</w:t>
      </w:r>
    </w:p>
    <w:p w:rsidR="00997595" w:rsidRDefault="00997595">
      <w:r>
        <w:t>(</w:t>
      </w:r>
      <w:proofErr w:type="gramStart"/>
      <w:r>
        <w:t>side</w:t>
      </w:r>
      <w:proofErr w:type="gramEnd"/>
      <w:r>
        <w:t xml:space="preserve"> quote) "On individual basis, I feel like Russians are almost ok with individual gays, but they are not ok with them as a group or as potential parents. Just generally, you </w:t>
      </w:r>
      <w:proofErr w:type="gramStart"/>
      <w:r>
        <w:t>know,</w:t>
      </w:r>
      <w:proofErr w:type="gramEnd"/>
      <w:r>
        <w:t xml:space="preserve"> parts of society. As long as it's not this particular person, they are not ok with them." </w:t>
      </w:r>
    </w:p>
    <w:p w:rsidR="0095453D" w:rsidRPr="00B4286B" w:rsidRDefault="00270485">
      <w:pPr>
        <w:rPr>
          <w:i/>
        </w:rPr>
      </w:pPr>
      <w:r w:rsidRPr="00B4286B">
        <w:rPr>
          <w:i/>
        </w:rPr>
        <w:t>Second video</w:t>
      </w:r>
    </w:p>
    <w:p w:rsidR="002169B2" w:rsidRDefault="00997595" w:rsidP="00964744">
      <w:r>
        <w:t>So what if</w:t>
      </w:r>
      <w:r w:rsidR="00964744">
        <w:t xml:space="preserve"> society held you responsible for something you have no control over? </w:t>
      </w:r>
    </w:p>
    <w:p w:rsidR="00964744" w:rsidRDefault="00964744" w:rsidP="00964744">
      <w:r>
        <w:t xml:space="preserve">Unfortunately, for </w:t>
      </w:r>
      <w:r w:rsidR="00997595">
        <w:t xml:space="preserve">LGBT, that is commonplace. They </w:t>
      </w:r>
      <w:r>
        <w:t>face discrimination on regular basis, even in the countries that view themselves as more tolerant. Although they have, over the years, become more acknowledged</w:t>
      </w:r>
      <w:r w:rsidR="00997595">
        <w:t xml:space="preserve">, </w:t>
      </w:r>
      <w:r>
        <w:t>intolerance still runs high</w:t>
      </w:r>
      <w:r w:rsidR="00997595">
        <w:t xml:space="preserve"> for many</w:t>
      </w:r>
      <w:r>
        <w:t xml:space="preserve">. One of the most vulnerable subgroups of the LGBT community </w:t>
      </w:r>
      <w:proofErr w:type="gramStart"/>
      <w:r>
        <w:t>are</w:t>
      </w:r>
      <w:proofErr w:type="gramEnd"/>
      <w:r>
        <w:t xml:space="preserve"> the youth</w:t>
      </w:r>
      <w:r w:rsidR="00997595">
        <w:t>, like Diana when she was growing up</w:t>
      </w:r>
      <w:r>
        <w:t xml:space="preserve">. Dependant on their family and friends for support, they might be socially ostracized, or even worse, should they reveal their gender identity or sexual preference. </w:t>
      </w:r>
    </w:p>
    <w:p w:rsidR="00964744" w:rsidRDefault="00964744" w:rsidP="00964744">
      <w:r>
        <w:t>Young members of LGBT can become alienated by those in their social circles</w:t>
      </w:r>
      <w:r w:rsidR="00997595">
        <w:t xml:space="preserve"> after coming out</w:t>
      </w:r>
      <w:r>
        <w:t xml:space="preserve">. Many decide to keep these traits a secret and hence have few places to turn to. Support and charity groups exist, for example LGBT Foundation or Stonewall. However, the social pressure and the country's view on homosexuality might make such options difficult to utilise. More and more governments support the LGBT, but many more condemn and restrict the rights of those groups, especially in religiously-dominant countries. This leaves the youth in a dangerous situation, with little assistance outside of online communities or secret support groups. </w:t>
      </w:r>
    </w:p>
    <w:p w:rsidR="00270485" w:rsidRPr="00B4286B" w:rsidRDefault="00964744">
      <w:pPr>
        <w:rPr>
          <w:i/>
        </w:rPr>
      </w:pPr>
      <w:r w:rsidRPr="00B4286B">
        <w:rPr>
          <w:i/>
        </w:rPr>
        <w:t>First infographic</w:t>
      </w:r>
    </w:p>
    <w:p w:rsidR="00B613DF" w:rsidRDefault="00F569C0" w:rsidP="00B613DF">
      <w:r>
        <w:t xml:space="preserve">Even with the fortunate upbringing and safe environment that she grew up in, Diana faced numerous problems because of her sexual identity. </w:t>
      </w:r>
    </w:p>
    <w:p w:rsidR="00B613DF" w:rsidRDefault="00B613DF" w:rsidP="00B613DF">
      <w:r>
        <w:t>"In our life we had everything, we had</w:t>
      </w:r>
      <w:r w:rsidR="00643E76">
        <w:t xml:space="preserve"> really nice parents. They are; </w:t>
      </w:r>
      <w:r>
        <w:t>and we had supporting older sister. None of the experiences I had were the same as those kids."</w:t>
      </w:r>
    </w:p>
    <w:p w:rsidR="00997595" w:rsidRDefault="004330F1">
      <w:r>
        <w:lastRenderedPageBreak/>
        <w:t>I</w:t>
      </w:r>
      <w:r w:rsidR="00F569C0">
        <w:t xml:space="preserve">t </w:t>
      </w:r>
      <w:r w:rsidR="00B57B6F">
        <w:t>could have been much worse</w:t>
      </w:r>
      <w:r>
        <w:t xml:space="preserve"> though,</w:t>
      </w:r>
      <w:r w:rsidR="00B57B6F">
        <w:t xml:space="preserve"> as it is</w:t>
      </w:r>
      <w:r w:rsidR="00F569C0">
        <w:t xml:space="preserve"> for many other young LGBT members </w:t>
      </w:r>
      <w:r w:rsidR="00B57B6F">
        <w:t>around the world</w:t>
      </w:r>
      <w:r w:rsidR="000240C2">
        <w:t xml:space="preserve">. The distressing statistics show that </w:t>
      </w:r>
      <w:r w:rsidR="0024486A">
        <w:t>more than 90% lesbian women or gay men report being targets of verbal abuse or threats. Over a third report being targets of violence because of their homosexuality</w:t>
      </w:r>
      <w:r w:rsidR="00D76E6E">
        <w:t xml:space="preserve">, while </w:t>
      </w:r>
      <w:r w:rsidR="00E95C3C">
        <w:t xml:space="preserve">transgender individuals face even greater </w:t>
      </w:r>
      <w:r>
        <w:t>aggression</w:t>
      </w:r>
      <w:r w:rsidR="00E95C3C">
        <w:t xml:space="preserve">. </w:t>
      </w:r>
      <w:r>
        <w:t>The situation is made worse since</w:t>
      </w:r>
      <w:r w:rsidR="00E95C3C">
        <w:t xml:space="preserve"> LGBT members </w:t>
      </w:r>
      <w:r w:rsidR="00D76E6E">
        <w:t>hav</w:t>
      </w:r>
      <w:r w:rsidR="00E95C3C">
        <w:t xml:space="preserve">e </w:t>
      </w:r>
      <w:r w:rsidR="00D76E6E">
        <w:t>reduced access to medical care</w:t>
      </w:r>
      <w:r w:rsidR="0024486A">
        <w:t xml:space="preserve">. </w:t>
      </w:r>
    </w:p>
    <w:p w:rsidR="00270485" w:rsidRDefault="0024486A">
      <w:r>
        <w:t xml:space="preserve">These numbers </w:t>
      </w:r>
      <w:r w:rsidR="00997595">
        <w:t xml:space="preserve">are </w:t>
      </w:r>
      <w:r>
        <w:t>reflect</w:t>
      </w:r>
      <w:r w:rsidR="00997595">
        <w:t>ed</w:t>
      </w:r>
      <w:r>
        <w:t xml:space="preserve"> in the youth communities too. G</w:t>
      </w:r>
      <w:r w:rsidR="000240C2">
        <w:t xml:space="preserve">ay teens are 8.4 times more likely to commit suicide, 5.9 times more likely to suffer depression and also more likely to use illegal drugs. Many face negative parental reactions when coming out, with 25% to 50% of homeless youth being LGBT, and homeless due to their sexual orientation or gender identity. </w:t>
      </w:r>
    </w:p>
    <w:p w:rsidR="00867B47" w:rsidRDefault="00867B47" w:rsidP="00867B47">
      <w:r>
        <w:t xml:space="preserve">"I feel like a lot of people that are against LGBT in other places are frowned upon by the West. There are different versions of it though. In Austria, it's not that people hated </w:t>
      </w:r>
      <w:proofErr w:type="gramStart"/>
      <w:r>
        <w:t>gays,</w:t>
      </w:r>
      <w:proofErr w:type="gramEnd"/>
      <w:r>
        <w:t xml:space="preserve"> they just were uncomfortable with them until recently. That is totally different to what is happening in Russia, where, because of the West, they are afraid of this liberal influence and they are implementing these ridiculous laws. The Russian LGBT propaganda law in 2013, for example, and now they are just pushing more sub clauses to it."</w:t>
      </w:r>
    </w:p>
    <w:p w:rsidR="009D2D6B" w:rsidRDefault="002A531D">
      <w:r>
        <w:t>The LGBT communities suffer because of the opposition they face. In many countries, their rights are restricted or violated, for example they can be evicted by their landlords, denied servic</w:t>
      </w:r>
      <w:r w:rsidR="008C5B37">
        <w:t>es or fired due to their sexual preferences</w:t>
      </w:r>
      <w:r>
        <w:t xml:space="preserve"> or gender identity. Same-sex relationships are not recognised by most countries. Nor are </w:t>
      </w:r>
      <w:r w:rsidR="004330F1">
        <w:t xml:space="preserve">rights like </w:t>
      </w:r>
      <w:r>
        <w:t xml:space="preserve">adoption, parenting, </w:t>
      </w:r>
      <w:r w:rsidR="0058060C">
        <w:t xml:space="preserve">anti-bullying legislation, </w:t>
      </w:r>
      <w:r w:rsidR="008B2971">
        <w:t>immigration equality, anti-discrimination</w:t>
      </w:r>
      <w:r w:rsidR="004330F1">
        <w:t>, hate crime laws, and</w:t>
      </w:r>
      <w:r w:rsidR="008B2971">
        <w:t xml:space="preserve"> many </w:t>
      </w:r>
      <w:r w:rsidR="00997595">
        <w:t>more</w:t>
      </w:r>
      <w:r w:rsidR="008B2971">
        <w:t xml:space="preserve">. </w:t>
      </w:r>
      <w:r w:rsidR="008C5B37">
        <w:t xml:space="preserve">The restriction of their rights and the homophobic views that citizen might hold, result in the LGBT communities facing bigotry, humiliation, or even violence. However, while there is never any excuse for cruelty, there are numerous reasons why certain members of the public oppose the increasing rights of </w:t>
      </w:r>
      <w:r w:rsidR="004330F1">
        <w:t xml:space="preserve">the </w:t>
      </w:r>
      <w:r w:rsidR="008C5B37">
        <w:t>LGBT.</w:t>
      </w:r>
    </w:p>
    <w:p w:rsidR="0095453D" w:rsidRDefault="00B4286B">
      <w:r>
        <w:t>"Of course there are particular laws that allow discrimination and other horrible things. There are so few countries, percentage wise, that don't do that. Everywhere else, LGBT people are treated badly."</w:t>
      </w:r>
    </w:p>
    <w:p w:rsidR="0095453D" w:rsidRPr="00B4286B" w:rsidRDefault="00964744">
      <w:pPr>
        <w:rPr>
          <w:i/>
        </w:rPr>
      </w:pPr>
      <w:proofErr w:type="gramStart"/>
      <w:r w:rsidRPr="00B4286B">
        <w:rPr>
          <w:i/>
        </w:rPr>
        <w:t>second</w:t>
      </w:r>
      <w:proofErr w:type="gramEnd"/>
      <w:r w:rsidR="00270485" w:rsidRPr="00B4286B">
        <w:rPr>
          <w:i/>
        </w:rPr>
        <w:t xml:space="preserve"> infographic</w:t>
      </w:r>
    </w:p>
    <w:p w:rsidR="00867B47" w:rsidRDefault="008C5B37">
      <w:r>
        <w:t xml:space="preserve">As the rights of homosexual </w:t>
      </w:r>
      <w:r w:rsidR="004330F1">
        <w:t>people</w:t>
      </w:r>
      <w:r>
        <w:t xml:space="preserve"> have been increasing, others have been taking a stance against these changes. </w:t>
      </w:r>
      <w:r w:rsidR="00D83D48">
        <w:t>Some major</w:t>
      </w:r>
      <w:r w:rsidR="00FD0C81">
        <w:t xml:space="preserve"> </w:t>
      </w:r>
      <w:r>
        <w:t xml:space="preserve">reasons for the opposition </w:t>
      </w:r>
      <w:r w:rsidR="004330F1">
        <w:t>include</w:t>
      </w:r>
      <w:r w:rsidR="00FD0C81">
        <w:t xml:space="preserve"> feeling threatened by homosexuality</w:t>
      </w:r>
      <w:r w:rsidR="00576B4B">
        <w:t>, religious views</w:t>
      </w:r>
      <w:r w:rsidR="00D83D48">
        <w:t xml:space="preserve">, </w:t>
      </w:r>
      <w:r w:rsidR="0024486A">
        <w:t xml:space="preserve">unyielding </w:t>
      </w:r>
      <w:r w:rsidR="00867B47">
        <w:t xml:space="preserve">moral or </w:t>
      </w:r>
      <w:r w:rsidR="00D83D48">
        <w:t>political beliefs</w:t>
      </w:r>
      <w:r w:rsidR="00FD0C81">
        <w:t>.</w:t>
      </w:r>
      <w:r w:rsidR="00D83D48">
        <w:t xml:space="preserve"> </w:t>
      </w:r>
    </w:p>
    <w:p w:rsidR="00B4286B" w:rsidRDefault="00B4286B" w:rsidP="00B4286B">
      <w:r>
        <w:t>"You look anywhere and LGBT are basically being abused by the society</w:t>
      </w:r>
      <w:r w:rsidR="00322F46">
        <w:t>,</w:t>
      </w:r>
      <w:r>
        <w:t xml:space="preserve"> because the society doesn't treat them as equal</w:t>
      </w:r>
      <w:r w:rsidR="00322F46">
        <w:t>,</w:t>
      </w:r>
      <w:r>
        <w:t xml:space="preserve"> and they have to survive by any means possible."</w:t>
      </w:r>
    </w:p>
    <w:p w:rsidR="00B4286B" w:rsidRDefault="00D83D48">
      <w:proofErr w:type="spellStart"/>
      <w:r>
        <w:t>Heterosexism</w:t>
      </w:r>
      <w:proofErr w:type="spellEnd"/>
      <w:r>
        <w:t>, a belief that everyone is or should be het</w:t>
      </w:r>
      <w:r w:rsidR="006061E5">
        <w:t xml:space="preserve">erosexual, suggests that </w:t>
      </w:r>
      <w:r>
        <w:t xml:space="preserve">other forms </w:t>
      </w:r>
      <w:r w:rsidR="00576B4B">
        <w:t xml:space="preserve">of sexuality </w:t>
      </w:r>
      <w:r w:rsidR="0024486A">
        <w:t xml:space="preserve">are unacceptable. It can be </w:t>
      </w:r>
      <w:r>
        <w:t xml:space="preserve">underpinned by homophobia, or fear of homosexuality. </w:t>
      </w:r>
      <w:r w:rsidR="007E24AD">
        <w:t>The anxiety over homosexual acts</w:t>
      </w:r>
      <w:r w:rsidR="0024486A">
        <w:t>, fear of being or becoming homosexual, or</w:t>
      </w:r>
      <w:r w:rsidR="007E24AD">
        <w:t xml:space="preserve"> the distaste for those form</w:t>
      </w:r>
      <w:r w:rsidR="0024486A">
        <w:t>s</w:t>
      </w:r>
      <w:r w:rsidR="007E24AD">
        <w:t xml:space="preserve"> of sexuality leads to people advocating against those practices or even lashing out at LGBT members.  </w:t>
      </w:r>
    </w:p>
    <w:p w:rsidR="007E24AD" w:rsidRDefault="007E24AD">
      <w:r>
        <w:t xml:space="preserve">Religion </w:t>
      </w:r>
      <w:r w:rsidR="00302485">
        <w:t>is one of the biggest reasons</w:t>
      </w:r>
      <w:r>
        <w:t xml:space="preserve"> for opposing homosexuality. </w:t>
      </w:r>
      <w:r w:rsidR="00302485">
        <w:t xml:space="preserve">Not only is marriage a controversial topic in many countries, but statistics </w:t>
      </w:r>
      <w:proofErr w:type="gramStart"/>
      <w:r w:rsidR="00302485">
        <w:t>show</w:t>
      </w:r>
      <w:proofErr w:type="gramEnd"/>
      <w:r w:rsidR="00302485">
        <w:t xml:space="preserve"> an increase in homop</w:t>
      </w:r>
      <w:r w:rsidR="00EC47BF">
        <w:t xml:space="preserve">hobia in regions with higher number of religious practitioners. </w:t>
      </w:r>
      <w:r>
        <w:t xml:space="preserve">A number of Eastern and Abrahamic faiths </w:t>
      </w:r>
      <w:r w:rsidR="00302485">
        <w:t xml:space="preserve">believe that homosexual acts are a sin and forbid such practices. Such religions include Evangelical Christianity, </w:t>
      </w:r>
      <w:r w:rsidR="00302485">
        <w:lastRenderedPageBreak/>
        <w:t xml:space="preserve">Catholicism, Orthodox Judaism and Islam, among others. Islam is especially strict, with a number of countries still carrying the death penalty for homosexual acts. In Iran for example, over 4,000 people were charged and executed for homosexual </w:t>
      </w:r>
      <w:r w:rsidR="006061E5">
        <w:t>within the span of 37 years</w:t>
      </w:r>
      <w:r w:rsidR="00302485">
        <w:t>. Other religions are more obscure about homosexual</w:t>
      </w:r>
      <w:r w:rsidR="00EC47BF">
        <w:t>ity</w:t>
      </w:r>
      <w:r w:rsidR="00302485">
        <w:t xml:space="preserve">. Hinduism, Buddhism and religions prevalent in those parts of the world do not outright </w:t>
      </w:r>
      <w:r w:rsidR="00EC47BF">
        <w:t xml:space="preserve">condemn homosexual relationships, but </w:t>
      </w:r>
      <w:r w:rsidR="00302485">
        <w:t xml:space="preserve">promote heterosexual relationships and the act of having children.  </w:t>
      </w:r>
    </w:p>
    <w:p w:rsidR="00867B47" w:rsidRDefault="00867B47">
      <w:r>
        <w:t>"In Middle East, obviously people are treated... not even differently. They never had LGBT as part of their culture. At the same time I don't know enough about Middle East to really say."</w:t>
      </w:r>
    </w:p>
    <w:p w:rsidR="00A95C01" w:rsidRDefault="00A95C01">
      <w:r>
        <w:t xml:space="preserve">Political and moral beliefs also play a role in people's views of homosexuality. </w:t>
      </w:r>
      <w:r w:rsidR="00E92BE2">
        <w:t>Anti</w:t>
      </w:r>
      <w:r>
        <w:t>-LGBT movements are</w:t>
      </w:r>
      <w:r w:rsidR="00E92BE2">
        <w:t xml:space="preserve"> usually</w:t>
      </w:r>
      <w:r>
        <w:t xml:space="preserve"> associated with right-wing, conservative politics</w:t>
      </w:r>
      <w:r w:rsidR="008F44AB">
        <w:t>, especially in US</w:t>
      </w:r>
      <w:r>
        <w:t xml:space="preserve">. </w:t>
      </w:r>
      <w:r w:rsidR="008F44AB">
        <w:t xml:space="preserve">The primary reason for political parties to fight against LGBT rights is to appeal to their </w:t>
      </w:r>
      <w:r w:rsidR="007975F6">
        <w:t>voters</w:t>
      </w:r>
      <w:r w:rsidR="008F44AB">
        <w:t>. O</w:t>
      </w:r>
      <w:r>
        <w:t>pposition</w:t>
      </w:r>
      <w:r w:rsidR="00E92BE2">
        <w:t>s</w:t>
      </w:r>
      <w:r>
        <w:t xml:space="preserve"> </w:t>
      </w:r>
      <w:r w:rsidR="00E92BE2">
        <w:t>claim</w:t>
      </w:r>
      <w:r w:rsidR="008F44AB">
        <w:t xml:space="preserve"> homosexual marriage violates</w:t>
      </w:r>
      <w:r>
        <w:t xml:space="preserve"> 'natural law', creating a sterile union that requires artificial methods should the family want a child. Other reasons play into religion, </w:t>
      </w:r>
      <w:r w:rsidR="007975F6">
        <w:t>suggesting homosexuality violates some of the major religious points</w:t>
      </w:r>
      <w:r>
        <w:t xml:space="preserve">. </w:t>
      </w:r>
      <w:r w:rsidR="008F44AB">
        <w:t xml:space="preserve">However, in UK for example, it was the conservative government that oversaw marriage equality in 2013. British voters no longer view sexual orientation or gender identity as politically relevant. </w:t>
      </w:r>
    </w:p>
    <w:p w:rsidR="0095453D" w:rsidRPr="00B4286B" w:rsidRDefault="00964744" w:rsidP="00B4286B">
      <w:pPr>
        <w:tabs>
          <w:tab w:val="left" w:pos="3015"/>
          <w:tab w:val="left" w:pos="3660"/>
        </w:tabs>
        <w:rPr>
          <w:i/>
        </w:rPr>
      </w:pPr>
      <w:r w:rsidRPr="00B4286B">
        <w:rPr>
          <w:i/>
        </w:rPr>
        <w:t>Third infographic</w:t>
      </w:r>
    </w:p>
    <w:p w:rsidR="00B4286B" w:rsidRDefault="00C25C75" w:rsidP="008F44AB">
      <w:r>
        <w:t xml:space="preserve">Although there is already </w:t>
      </w:r>
      <w:r w:rsidR="00D34CF7">
        <w:t xml:space="preserve">a </w:t>
      </w:r>
      <w:r>
        <w:t xml:space="preserve">wide acceptance of LGBT communities in many countries </w:t>
      </w:r>
      <w:r w:rsidR="00D34CF7">
        <w:t>throughout</w:t>
      </w:r>
      <w:r>
        <w:t xml:space="preserve"> the West, places where these people face unfair disadvantages</w:t>
      </w:r>
      <w:r w:rsidR="00D34CF7">
        <w:t xml:space="preserve"> still exist</w:t>
      </w:r>
      <w:r>
        <w:t xml:space="preserve">. </w:t>
      </w:r>
      <w:r w:rsidR="00CF3523">
        <w:t>Thankfully</w:t>
      </w:r>
      <w:r w:rsidR="008C5B37">
        <w:t>, more and more countries are offer</w:t>
      </w:r>
      <w:r w:rsidR="00E92BE2">
        <w:t>ing similar rights to their LGBT citizens</w:t>
      </w:r>
      <w:r w:rsidR="008C5B37">
        <w:t xml:space="preserve"> as their heterosexual counterparts boast. Keeping up with the modernisation and international</w:t>
      </w:r>
      <w:r w:rsidR="00E92BE2">
        <w:t>isation, LGBT communities are becoming the norm</w:t>
      </w:r>
      <w:r w:rsidR="008C5B37">
        <w:t>.  T</w:t>
      </w:r>
      <w:r w:rsidR="00CF3523">
        <w:t xml:space="preserve">imes are changing and UK is </w:t>
      </w:r>
      <w:r w:rsidR="00D34CF7">
        <w:t xml:space="preserve">very progressive towards its LGBT population. While not perfect, members of LGBT are slowly closing the gap in rights that </w:t>
      </w:r>
      <w:r w:rsidR="00E92BE2">
        <w:t>most of the other</w:t>
      </w:r>
      <w:r w:rsidR="00D34CF7">
        <w:t xml:space="preserve"> citizens </w:t>
      </w:r>
      <w:r w:rsidR="00E92BE2">
        <w:t>enjoy</w:t>
      </w:r>
      <w:r w:rsidR="00D34CF7">
        <w:t xml:space="preserve">. </w:t>
      </w:r>
    </w:p>
    <w:p w:rsidR="00B4286B" w:rsidRDefault="00B4286B" w:rsidP="00B4286B">
      <w:r>
        <w:t xml:space="preserve">Hopefully Diana, her fiancé and other LGBT members around the world can soon stop worrying about their sexual preference or gender identity, as the world accepts them for who they are.  </w:t>
      </w:r>
    </w:p>
    <w:p w:rsidR="00B4286B" w:rsidRDefault="00B4286B" w:rsidP="008F44AB">
      <w:r>
        <w:t>"I am better off for all the experiences. We are very happy now!"</w:t>
      </w:r>
    </w:p>
    <w:p w:rsidR="006726D2" w:rsidRDefault="006726D2" w:rsidP="008F44AB"/>
    <w:p w:rsidR="006726D2" w:rsidRDefault="006726D2" w:rsidP="008F44AB"/>
    <w:p w:rsidR="006726D2" w:rsidRDefault="006726D2" w:rsidP="008F44AB"/>
    <w:p w:rsidR="006726D2" w:rsidRDefault="006726D2" w:rsidP="008F44AB"/>
    <w:p w:rsidR="006726D2" w:rsidRDefault="006726D2" w:rsidP="008F44AB"/>
    <w:p w:rsidR="00322F46" w:rsidRDefault="00322F46" w:rsidP="008F44AB"/>
    <w:p w:rsidR="006726D2" w:rsidRDefault="006726D2" w:rsidP="008F44AB"/>
    <w:p w:rsidR="006726D2" w:rsidRDefault="006726D2" w:rsidP="008F44AB"/>
    <w:p w:rsidR="006726D2" w:rsidRDefault="006726D2" w:rsidP="008F44AB"/>
    <w:p w:rsidR="009D2D6B" w:rsidRDefault="009D2D6B" w:rsidP="008F44AB">
      <w:r>
        <w:lastRenderedPageBreak/>
        <w:t>Quotes:</w:t>
      </w:r>
    </w:p>
    <w:p w:rsidR="009D2D6B" w:rsidRDefault="009D2D6B" w:rsidP="008F44AB">
      <w:r>
        <w:t xml:space="preserve">Even Austria wasn't very </w:t>
      </w:r>
      <w:proofErr w:type="gramStart"/>
      <w:r>
        <w:t>open,</w:t>
      </w:r>
      <w:proofErr w:type="gramEnd"/>
      <w:r>
        <w:t xml:space="preserve"> you still would get stared at. The way I look now people would still stare, it started changing only two, three years ago. Once I left and went to </w:t>
      </w:r>
      <w:proofErr w:type="spellStart"/>
      <w:r>
        <w:t>uni</w:t>
      </w:r>
      <w:proofErr w:type="spellEnd"/>
      <w:r>
        <w:t>, it started changing.</w:t>
      </w:r>
    </w:p>
    <w:p w:rsidR="009D2D6B" w:rsidRDefault="009D2D6B" w:rsidP="008F44AB">
      <w:r w:rsidRPr="00964744">
        <w:rPr>
          <w:color w:val="FF0000"/>
        </w:rPr>
        <w:t xml:space="preserve">It used to bother me people would stare, people would say things. </w:t>
      </w:r>
      <w:proofErr w:type="gramStart"/>
      <w:r w:rsidRPr="00964744">
        <w:rPr>
          <w:color w:val="FF0000"/>
        </w:rPr>
        <w:t>Cle</w:t>
      </w:r>
      <w:r w:rsidR="00964744" w:rsidRPr="00964744">
        <w:rPr>
          <w:color w:val="FF0000"/>
        </w:rPr>
        <w:t>arly, almost behind your back.</w:t>
      </w:r>
      <w:proofErr w:type="gramEnd"/>
      <w:r w:rsidRPr="00964744">
        <w:rPr>
          <w:color w:val="FF0000"/>
        </w:rPr>
        <w:t xml:space="preserve"> </w:t>
      </w:r>
      <w:proofErr w:type="gramStart"/>
      <w:r w:rsidR="00964744" w:rsidRPr="00964744">
        <w:rPr>
          <w:color w:val="FF0000"/>
        </w:rPr>
        <w:t xml:space="preserve">Sometimes </w:t>
      </w:r>
      <w:r w:rsidRPr="00964744">
        <w:rPr>
          <w:color w:val="FF0000"/>
        </w:rPr>
        <w:t>literally behind your back.</w:t>
      </w:r>
      <w:proofErr w:type="gramEnd"/>
      <w:r w:rsidRPr="00964744">
        <w:rPr>
          <w:color w:val="FF0000"/>
        </w:rPr>
        <w:t xml:space="preserve"> </w:t>
      </w:r>
      <w:proofErr w:type="gramStart"/>
      <w:r>
        <w:t>Like random strangers, because you look a specific way.</w:t>
      </w:r>
      <w:proofErr w:type="gramEnd"/>
      <w:r>
        <w:t xml:space="preserve"> I remember hanging out with one of my friends and he said, 'why do people stare at us?' </w:t>
      </w:r>
      <w:proofErr w:type="spellStart"/>
      <w:r>
        <w:t>Cuz</w:t>
      </w:r>
      <w:proofErr w:type="spellEnd"/>
      <w:r>
        <w:t xml:space="preserve"> he was with me and with my black friend and he just said</w:t>
      </w:r>
      <w:proofErr w:type="gramStart"/>
      <w:r>
        <w:t>,</w:t>
      </w:r>
      <w:proofErr w:type="gramEnd"/>
      <w:r>
        <w:t xml:space="preserve"> everybody is staring at us. Because she is used to it, I was more used to it, but he wasn't. </w:t>
      </w:r>
    </w:p>
    <w:p w:rsidR="009D2D6B" w:rsidRDefault="009D2D6B" w:rsidP="008F44AB">
      <w:r>
        <w:t>The new generation is growing up.</w:t>
      </w:r>
    </w:p>
    <w:p w:rsidR="009D2D6B" w:rsidRDefault="009D2D6B" w:rsidP="008F44AB">
      <w:r>
        <w:t xml:space="preserve">In our life we had everything, we had really nice parents. They are, and we had supporting older sister. None of the experiences I had were the same as those kids. </w:t>
      </w:r>
    </w:p>
    <w:p w:rsidR="009D2D6B" w:rsidRDefault="009D2D6B" w:rsidP="008F44AB">
      <w:r>
        <w:t xml:space="preserve">Then no one was really out. I came out for the school in one of the meetings, so yes I was out, but I was the only one. </w:t>
      </w:r>
      <w:proofErr w:type="gramStart"/>
      <w:r>
        <w:t>The only gay in the village.</w:t>
      </w:r>
      <w:proofErr w:type="gramEnd"/>
      <w:r>
        <w:t xml:space="preserve"> </w:t>
      </w:r>
    </w:p>
    <w:p w:rsidR="000D6AA9" w:rsidRDefault="000D6AA9" w:rsidP="008F44AB">
      <w:r>
        <w:t xml:space="preserve">In university people are generally more accepting I feel, </w:t>
      </w:r>
      <w:proofErr w:type="spellStart"/>
      <w:r>
        <w:t>cuz</w:t>
      </w:r>
      <w:proofErr w:type="spellEnd"/>
      <w:r>
        <w:t xml:space="preserve"> they come from first of all English background (that's always a plus) and second of all, I feel like, once they are at university, the more educated you are, the more accepting you are.</w:t>
      </w:r>
    </w:p>
    <w:p w:rsidR="000D6AA9" w:rsidRDefault="000D6AA9" w:rsidP="008F44AB">
      <w:r>
        <w:t>The movement started in the 70s with Stonewall and on from there.</w:t>
      </w:r>
    </w:p>
    <w:p w:rsidR="000D6AA9" w:rsidRDefault="000D6AA9" w:rsidP="008F44AB">
      <w:r>
        <w:t xml:space="preserve">A lot of people that are against LGBT in other places are frowned upon, I feel like, by the West. There are different versions of it. In Austria, it's not that people hated gays, they just were uncomfortable with them until recently and that is totally different to what is happening in Russia, where because of the West, they are afraid of this liberal influence and they are implementing these laws. The propaganda law in 2013, and now they are just pushing more sub clauses to it. </w:t>
      </w:r>
    </w:p>
    <w:p w:rsidR="000D6AA9" w:rsidRDefault="000D6AA9" w:rsidP="008F44AB">
      <w:r>
        <w:t>Even on individual base, I feel like Russians are ok with individual gays almost, but they are not ok with them as a group or as potential parents. Just generally, you know, parts of society, as long as it's not their hairdresser or this particular, often the stereotype is</w:t>
      </w:r>
      <w:r w:rsidR="000279CD">
        <w:t>,</w:t>
      </w:r>
      <w:r>
        <w:t xml:space="preserve"> waitress. As long as it's not this particular person, they are not ok with them. </w:t>
      </w:r>
    </w:p>
    <w:p w:rsidR="000279CD" w:rsidRDefault="000279CD" w:rsidP="008F44AB">
      <w:r>
        <w:t xml:space="preserve">In Middle East, obviously people are treated, it's not even differently, </w:t>
      </w:r>
      <w:proofErr w:type="gramStart"/>
      <w:r>
        <w:t>they</w:t>
      </w:r>
      <w:proofErr w:type="gramEnd"/>
      <w:r>
        <w:t xml:space="preserve"> never had that as part of their culture. At the same time I don't know enough about Middle East. </w:t>
      </w:r>
    </w:p>
    <w:p w:rsidR="000A1EDB" w:rsidRDefault="000A1EDB" w:rsidP="008F44AB">
      <w:r>
        <w:t xml:space="preserve">Of course there are particular laws that allow discrimination and other horrible things. There are so few countries, percentage wise, that don't. Everywhere else, LGBT people are treated badly. </w:t>
      </w:r>
    </w:p>
    <w:p w:rsidR="000A1EDB" w:rsidRDefault="000A1EDB" w:rsidP="008F44AB">
      <w:r>
        <w:t>You look anywhere and they are basically being abused by the society because the society doesn't treat them as equal and they have to survive by any means possible.</w:t>
      </w:r>
    </w:p>
    <w:p w:rsidR="000A1EDB" w:rsidRDefault="000A1EDB" w:rsidP="008F44AB">
      <w:r>
        <w:t>With a lot of people, there is that spectacle about coming out. Oh whoever came out and it's all over the news, and it's just, it shouldn't be a big deal and yet it is.</w:t>
      </w:r>
    </w:p>
    <w:p w:rsidR="000A1EDB" w:rsidRDefault="000A1EDB" w:rsidP="008F44AB"/>
    <w:p w:rsidR="000A1EDB" w:rsidRDefault="000A1EDB" w:rsidP="008F44AB">
      <w:r>
        <w:lastRenderedPageBreak/>
        <w:t>D: Which we are, we are very happy! Aren't we?</w:t>
      </w:r>
    </w:p>
    <w:p w:rsidR="000A1EDB" w:rsidRDefault="000A1EDB" w:rsidP="008F44AB">
      <w:r>
        <w:t>Debbie: Ye</w:t>
      </w:r>
    </w:p>
    <w:p w:rsidR="000A1EDB" w:rsidRDefault="000A1EDB" w:rsidP="008F44AB">
      <w:r>
        <w:t>D: That's good, at least we can agree on that *laugh*</w:t>
      </w:r>
    </w:p>
    <w:p w:rsidR="000A1EDB" w:rsidRDefault="000A1EDB" w:rsidP="008F44AB"/>
    <w:p w:rsidR="000A1EDB" w:rsidRDefault="000A1EDB" w:rsidP="008F44AB">
      <w:r>
        <w:t xml:space="preserve">I am better off for all the experiences. </w:t>
      </w:r>
    </w:p>
    <w:p w:rsidR="000A1EDB" w:rsidRDefault="000A1EDB" w:rsidP="008F44AB">
      <w:r>
        <w:t xml:space="preserve">With my parents, </w:t>
      </w:r>
      <w:proofErr w:type="spellStart"/>
      <w:r>
        <w:t>cuz</w:t>
      </w:r>
      <w:proofErr w:type="spellEnd"/>
      <w:r>
        <w:t xml:space="preserve"> I came out to everyone else in my life, even if they didn't accept me, I'd still get married, I'd still go to England. </w:t>
      </w:r>
    </w:p>
    <w:p w:rsidR="004D3657" w:rsidRDefault="004D3657" w:rsidP="008F44AB">
      <w:r>
        <w:t>Debbie: My mom was supposed to be fine with i</w:t>
      </w:r>
      <w:r w:rsidR="008E0DAA">
        <w:t xml:space="preserve">t and not have a problem, </w:t>
      </w:r>
      <w:proofErr w:type="spellStart"/>
      <w:r w:rsidR="008E0DAA">
        <w:t>cuz</w:t>
      </w:r>
      <w:proofErr w:type="spellEnd"/>
      <w:r w:rsidR="008E0DAA">
        <w:t xml:space="preserve"> she was fine with gay people in general just not me being gay. Yes she came around a few months later, but I expected her to be fine from the get go. </w:t>
      </w:r>
    </w:p>
    <w:p w:rsidR="009D2D6B" w:rsidRDefault="009D2D6B" w:rsidP="008F44AB"/>
    <w:p w:rsidR="009D2D6B" w:rsidRDefault="009D2D6B" w:rsidP="008F44AB"/>
    <w:p w:rsidR="00302485" w:rsidRDefault="00302485"/>
    <w:p w:rsidR="00302485" w:rsidRDefault="00A95C01">
      <w:r w:rsidRPr="00A95C01">
        <w:t>http://www.tfpstudentaction.org/politically-incorrect/homosexuality/10-reasons-why-homosexual-marriage-is-harmful-and-must-be-opposed.html</w:t>
      </w:r>
    </w:p>
    <w:p w:rsidR="00D83D48" w:rsidRDefault="008F44AB" w:rsidP="007975F6">
      <w:r w:rsidRPr="008F44AB">
        <w:t>https://www.washingtonpost.com/blogs/monkey-cage/wp/2015/06/18/why-does-the-republican-party-still-oppose-lgbt-rights/</w:t>
      </w:r>
    </w:p>
    <w:p w:rsidR="00C52D05" w:rsidRDefault="00C52D05" w:rsidP="00D83D48">
      <w:pPr>
        <w:pStyle w:val="NormalWeb"/>
      </w:pPr>
      <w:r w:rsidRPr="00C52D05">
        <w:t>http://www.pbs.org/wgbh/pages/frontline/shows/assault/roots/freud.html</w:t>
      </w:r>
    </w:p>
    <w:p w:rsidR="00C52D05" w:rsidRDefault="00C52D05">
      <w:r w:rsidRPr="00C52D05">
        <w:t>http://www.cdc.gov/lgbthealth/youth.htm</w:t>
      </w:r>
    </w:p>
    <w:p w:rsidR="00FF6D7A" w:rsidRDefault="00FF6D7A">
      <w:r w:rsidRPr="00FF6D7A">
        <w:t>https://www.betterhealth.vic.gov.au/health/healthyliving/gay-and-lesbian-discrimination</w:t>
      </w:r>
    </w:p>
    <w:p w:rsidR="00FF6D7A" w:rsidRDefault="00FF6D7A">
      <w:r w:rsidRPr="00FF6D7A">
        <w:t>https://en.wikipedia.org/wiki/LGBT_rights_opposition</w:t>
      </w:r>
    </w:p>
    <w:p w:rsidR="00B57B6F" w:rsidRDefault="00B57B6F">
      <w:r w:rsidRPr="00B57B6F">
        <w:t>http://www.stonewall.org.uk/help-advice</w:t>
      </w:r>
    </w:p>
    <w:p w:rsidR="00B57B6F" w:rsidRDefault="00B57B6F">
      <w:r w:rsidRPr="00B57B6F">
        <w:t>https://lgbt.foundation/</w:t>
      </w:r>
    </w:p>
    <w:p w:rsidR="00486524" w:rsidRDefault="00486524">
      <w:r w:rsidRPr="00486524">
        <w:t>http://gaylife.about.com/od/comingout/a/howmanygays.htm</w:t>
      </w:r>
    </w:p>
    <w:p w:rsidR="00772345" w:rsidRDefault="00772345">
      <w:r w:rsidRPr="00772345">
        <w:t>https://www.washingtonpost.com/news/worldviews/wp/2014/02/24/here-are-the-10-countries-where-homosexuality-may-be-punished-by-death/</w:t>
      </w:r>
    </w:p>
    <w:p w:rsidR="00772345" w:rsidRDefault="00772345">
      <w:r w:rsidRPr="00772345">
        <w:t>http://www.pewglobal.org/2013/06/04/the-global-divide-on-homosexuality/</w:t>
      </w:r>
    </w:p>
    <w:p w:rsidR="009E6BD6" w:rsidRDefault="009E6BD6">
      <w:r w:rsidRPr="009E6BD6">
        <w:t>http://www.catalyst.org/knowledge/lesbian-gay-bisexual-transgender-workplace-issues</w:t>
      </w:r>
    </w:p>
    <w:p w:rsidR="000B2EB1" w:rsidRDefault="00413B24">
      <w:r w:rsidRPr="00413B24">
        <w:t>https://www.betterhealth.vic.gov.au/health/healthyliving/gay-and-lesbian-discrimination</w:t>
      </w:r>
    </w:p>
    <w:p w:rsidR="00413B24" w:rsidRDefault="00413B24" w:rsidP="00413B24">
      <w:r w:rsidRPr="009E6BD6">
        <w:t>https://www.amnesty.org/en/latest/news/2015/02/annual-report-201415-facts-and-figures/</w:t>
      </w:r>
    </w:p>
    <w:p w:rsidR="00413B24" w:rsidRDefault="00413B24">
      <w:r w:rsidRPr="00413B24">
        <w:lastRenderedPageBreak/>
        <w:t>https://www.humanrights.gov.au/face-facts-lesbian-gay-bisexual-trans-and-intersex-people</w:t>
      </w:r>
    </w:p>
    <w:p w:rsidR="00413B24" w:rsidRDefault="00413B24">
      <w:r w:rsidRPr="00413B24">
        <w:t>https://www.dosomething.org/facts/11-facts-about-gay-rights</w:t>
      </w:r>
    </w:p>
    <w:p w:rsidR="00413B24" w:rsidRDefault="00413B24">
      <w:r w:rsidRPr="00413B24">
        <w:t>http://www.un.org/apps/news/story.asp?NewsID=40743</w:t>
      </w:r>
    </w:p>
    <w:p w:rsidR="00413B24" w:rsidRDefault="006B183F">
      <w:r w:rsidRPr="006B183F">
        <w:t>https://en.wikipedia.org/wiki/LGBT_rights_by_country_or_territory</w:t>
      </w:r>
    </w:p>
    <w:p w:rsidR="00413B24" w:rsidRDefault="00413B24"/>
    <w:p w:rsidR="00CF3523" w:rsidRDefault="00CF3523"/>
    <w:p w:rsidR="006B183F" w:rsidRDefault="006B183F" w:rsidP="006B183F">
      <w:pPr>
        <w:pStyle w:val="NormalWeb"/>
      </w:pPr>
      <w:r>
        <w:t xml:space="preserve">LGBT rights are considered </w:t>
      </w:r>
      <w:hyperlink r:id="rId6" w:tooltip="Human rights" w:history="1">
        <w:r>
          <w:rPr>
            <w:rStyle w:val="Hyperlink"/>
          </w:rPr>
          <w:t>human rights</w:t>
        </w:r>
      </w:hyperlink>
      <w:r>
        <w:t xml:space="preserve"> by the </w:t>
      </w:r>
      <w:hyperlink r:id="rId7" w:tooltip="Amnesty International" w:history="1">
        <w:r>
          <w:rPr>
            <w:rStyle w:val="Hyperlink"/>
          </w:rPr>
          <w:t>Amnesty International</w:t>
        </w:r>
      </w:hyperlink>
      <w:hyperlink r:id="rId8" w:anchor="cite_note-AI-1" w:history="1">
        <w:r>
          <w:rPr>
            <w:rStyle w:val="Hyperlink"/>
            <w:vertAlign w:val="superscript"/>
          </w:rPr>
          <w:t>[1]</w:t>
        </w:r>
      </w:hyperlink>
      <w:r>
        <w:t xml:space="preserve"> and </w:t>
      </w:r>
      <w:hyperlink r:id="rId9" w:tooltip="Civil rights" w:history="1">
        <w:r>
          <w:rPr>
            <w:rStyle w:val="Hyperlink"/>
          </w:rPr>
          <w:t>civil rights</w:t>
        </w:r>
      </w:hyperlink>
      <w:r>
        <w:t xml:space="preserve"> by some.</w:t>
      </w:r>
      <w:hyperlink r:id="rId10" w:anchor="cite_note-Becker-2" w:history="1">
        <w:r>
          <w:rPr>
            <w:rStyle w:val="Hyperlink"/>
            <w:vertAlign w:val="superscript"/>
          </w:rPr>
          <w:t>[2]</w:t>
        </w:r>
      </w:hyperlink>
      <w:r>
        <w:t xml:space="preserve"> LGBT rights laws include, but are not limited to, the following:</w:t>
      </w:r>
    </w:p>
    <w:p w:rsidR="006B183F" w:rsidRDefault="006B183F" w:rsidP="006B183F">
      <w:pPr>
        <w:numPr>
          <w:ilvl w:val="0"/>
          <w:numId w:val="3"/>
        </w:numPr>
        <w:spacing w:before="100" w:beforeAutospacing="1" w:after="100" w:afterAutospacing="1" w:line="240" w:lineRule="auto"/>
      </w:pPr>
      <w:r>
        <w:t xml:space="preserve">allowing </w:t>
      </w:r>
      <w:hyperlink r:id="rId11" w:tooltip="MSM blood donor controversy" w:history="1">
        <w:r>
          <w:rPr>
            <w:rStyle w:val="Hyperlink"/>
          </w:rPr>
          <w:t>men who have sex with men to donate blood</w:t>
        </w:r>
      </w:hyperlink>
    </w:p>
    <w:p w:rsidR="006B183F" w:rsidRDefault="006B183F" w:rsidP="006B183F">
      <w:pPr>
        <w:numPr>
          <w:ilvl w:val="0"/>
          <w:numId w:val="3"/>
        </w:numPr>
        <w:spacing w:before="100" w:beforeAutospacing="1" w:after="100" w:afterAutospacing="1" w:line="240" w:lineRule="auto"/>
      </w:pPr>
      <w:r>
        <w:t>government recognition of same-sex relationships (such as via same-sex marriage or similar unions)</w:t>
      </w:r>
    </w:p>
    <w:p w:rsidR="006B183F" w:rsidRDefault="006B183F" w:rsidP="006B183F">
      <w:pPr>
        <w:numPr>
          <w:ilvl w:val="0"/>
          <w:numId w:val="3"/>
        </w:numPr>
        <w:spacing w:before="100" w:beforeAutospacing="1" w:after="100" w:afterAutospacing="1" w:line="240" w:lineRule="auto"/>
      </w:pPr>
      <w:r>
        <w:t xml:space="preserve">allowing </w:t>
      </w:r>
      <w:hyperlink r:id="rId12" w:tooltip="LGBT adoption" w:history="1">
        <w:r>
          <w:rPr>
            <w:rStyle w:val="Hyperlink"/>
          </w:rPr>
          <w:t>LGBT adoption</w:t>
        </w:r>
      </w:hyperlink>
    </w:p>
    <w:p w:rsidR="006B183F" w:rsidRDefault="006B183F" w:rsidP="006B183F">
      <w:pPr>
        <w:numPr>
          <w:ilvl w:val="0"/>
          <w:numId w:val="3"/>
        </w:numPr>
        <w:spacing w:before="100" w:beforeAutospacing="1" w:after="100" w:afterAutospacing="1" w:line="240" w:lineRule="auto"/>
      </w:pPr>
      <w:r>
        <w:t xml:space="preserve">recognition of </w:t>
      </w:r>
      <w:hyperlink r:id="rId13" w:tooltip="LGBT parenting" w:history="1">
        <w:r>
          <w:rPr>
            <w:rStyle w:val="Hyperlink"/>
          </w:rPr>
          <w:t>LGBT parenting</w:t>
        </w:r>
      </w:hyperlink>
    </w:p>
    <w:p w:rsidR="006B183F" w:rsidRDefault="0013289F" w:rsidP="006B183F">
      <w:pPr>
        <w:numPr>
          <w:ilvl w:val="0"/>
          <w:numId w:val="3"/>
        </w:numPr>
        <w:spacing w:before="100" w:beforeAutospacing="1" w:after="100" w:afterAutospacing="1" w:line="240" w:lineRule="auto"/>
      </w:pPr>
      <w:hyperlink r:id="rId14" w:tooltip="Anti-bullying legislation" w:history="1">
        <w:r w:rsidR="006B183F">
          <w:rPr>
            <w:rStyle w:val="Hyperlink"/>
          </w:rPr>
          <w:t>anti-bullying legislation</w:t>
        </w:r>
      </w:hyperlink>
      <w:r w:rsidR="006B183F">
        <w:t xml:space="preserve"> and student non-discrimination laws to protect LGBT children and/or students</w:t>
      </w:r>
    </w:p>
    <w:p w:rsidR="006B183F" w:rsidRDefault="0013289F" w:rsidP="006B183F">
      <w:pPr>
        <w:numPr>
          <w:ilvl w:val="0"/>
          <w:numId w:val="3"/>
        </w:numPr>
        <w:spacing w:before="100" w:beforeAutospacing="1" w:after="100" w:afterAutospacing="1" w:line="240" w:lineRule="auto"/>
      </w:pPr>
      <w:hyperlink r:id="rId15" w:tooltip="Immigration equality" w:history="1">
        <w:r w:rsidR="006B183F">
          <w:rPr>
            <w:rStyle w:val="Hyperlink"/>
          </w:rPr>
          <w:t>immigration equality</w:t>
        </w:r>
      </w:hyperlink>
      <w:r w:rsidR="006B183F">
        <w:t xml:space="preserve"> laws</w:t>
      </w:r>
    </w:p>
    <w:p w:rsidR="006B183F" w:rsidRDefault="006B183F" w:rsidP="006B183F">
      <w:pPr>
        <w:numPr>
          <w:ilvl w:val="0"/>
          <w:numId w:val="3"/>
        </w:numPr>
        <w:spacing w:before="100" w:beforeAutospacing="1" w:after="100" w:afterAutospacing="1" w:line="240" w:lineRule="auto"/>
      </w:pPr>
      <w:r>
        <w:t>anti-discrimination laws for employment and housing</w:t>
      </w:r>
    </w:p>
    <w:p w:rsidR="006B183F" w:rsidRDefault="006B183F" w:rsidP="006B183F">
      <w:pPr>
        <w:numPr>
          <w:ilvl w:val="0"/>
          <w:numId w:val="3"/>
        </w:numPr>
        <w:spacing w:before="100" w:beforeAutospacing="1" w:after="100" w:afterAutospacing="1" w:line="240" w:lineRule="auto"/>
      </w:pPr>
      <w:r>
        <w:t xml:space="preserve">hate crime laws providing enhanced criminal penalties for prejudice-motivated </w:t>
      </w:r>
      <w:hyperlink r:id="rId16" w:tooltip="Violence against LGBT people" w:history="1">
        <w:r>
          <w:rPr>
            <w:rStyle w:val="Hyperlink"/>
          </w:rPr>
          <w:t>violence against LGBT people</w:t>
        </w:r>
      </w:hyperlink>
    </w:p>
    <w:p w:rsidR="006B183F" w:rsidRDefault="006B183F" w:rsidP="006B183F">
      <w:pPr>
        <w:numPr>
          <w:ilvl w:val="0"/>
          <w:numId w:val="3"/>
        </w:numPr>
        <w:spacing w:before="100" w:beforeAutospacing="1" w:after="100" w:afterAutospacing="1" w:line="240" w:lineRule="auto"/>
      </w:pPr>
      <w:r>
        <w:t xml:space="preserve">equal </w:t>
      </w:r>
      <w:hyperlink r:id="rId17" w:tooltip="Age of consent" w:history="1">
        <w:r>
          <w:rPr>
            <w:rStyle w:val="Hyperlink"/>
          </w:rPr>
          <w:t>age of consent</w:t>
        </w:r>
      </w:hyperlink>
      <w:r>
        <w:t xml:space="preserve"> laws</w:t>
      </w:r>
    </w:p>
    <w:p w:rsidR="006B183F" w:rsidRDefault="006B183F" w:rsidP="006B183F">
      <w:pPr>
        <w:numPr>
          <w:ilvl w:val="0"/>
          <w:numId w:val="3"/>
        </w:numPr>
        <w:spacing w:before="100" w:beforeAutospacing="1" w:after="100" w:afterAutospacing="1" w:line="240" w:lineRule="auto"/>
      </w:pPr>
      <w:r>
        <w:t xml:space="preserve">equal access to </w:t>
      </w:r>
      <w:hyperlink r:id="rId18" w:tooltip="Assisted reproductive technology" w:history="1">
        <w:r>
          <w:rPr>
            <w:rStyle w:val="Hyperlink"/>
          </w:rPr>
          <w:t>assisted reproductive technology</w:t>
        </w:r>
      </w:hyperlink>
    </w:p>
    <w:p w:rsidR="006B183F" w:rsidRDefault="006B183F" w:rsidP="006B183F">
      <w:pPr>
        <w:numPr>
          <w:ilvl w:val="0"/>
          <w:numId w:val="3"/>
        </w:numPr>
        <w:spacing w:before="100" w:beforeAutospacing="1" w:after="100" w:afterAutospacing="1" w:line="240" w:lineRule="auto"/>
      </w:pPr>
      <w:r>
        <w:t xml:space="preserve">access to </w:t>
      </w:r>
      <w:hyperlink r:id="rId19" w:tooltip="Sex reassignment surgery" w:history="1">
        <w:r>
          <w:rPr>
            <w:rStyle w:val="Hyperlink"/>
          </w:rPr>
          <w:t>sex reassignment surgery</w:t>
        </w:r>
      </w:hyperlink>
      <w:r>
        <w:t xml:space="preserve"> and </w:t>
      </w:r>
      <w:hyperlink r:id="rId20" w:tooltip="Hormone replacement therapy (transgender)" w:history="1">
        <w:r>
          <w:rPr>
            <w:rStyle w:val="Hyperlink"/>
          </w:rPr>
          <w:t>hormone replacement therapy</w:t>
        </w:r>
      </w:hyperlink>
    </w:p>
    <w:p w:rsidR="006B183F" w:rsidRDefault="0013289F" w:rsidP="006B183F">
      <w:pPr>
        <w:numPr>
          <w:ilvl w:val="0"/>
          <w:numId w:val="3"/>
        </w:numPr>
        <w:spacing w:before="100" w:beforeAutospacing="1" w:after="100" w:afterAutospacing="1" w:line="240" w:lineRule="auto"/>
      </w:pPr>
      <w:hyperlink r:id="rId21" w:tooltip="Legal aspects of transsexualism" w:history="1">
        <w:r w:rsidR="006B183F">
          <w:rPr>
            <w:rStyle w:val="Hyperlink"/>
          </w:rPr>
          <w:t>legal recognition and accommodation of reassigned gender</w:t>
        </w:r>
      </w:hyperlink>
    </w:p>
    <w:p w:rsidR="006B183F" w:rsidRDefault="006B183F" w:rsidP="006B183F">
      <w:pPr>
        <w:numPr>
          <w:ilvl w:val="0"/>
          <w:numId w:val="3"/>
        </w:numPr>
        <w:spacing w:before="100" w:beforeAutospacing="1" w:after="100" w:afterAutospacing="1" w:line="240" w:lineRule="auto"/>
      </w:pPr>
      <w:r>
        <w:t xml:space="preserve">laws related to </w:t>
      </w:r>
      <w:hyperlink r:id="rId22" w:tooltip="Sexual orientation and military service" w:history="1">
        <w:r>
          <w:rPr>
            <w:rStyle w:val="Hyperlink"/>
          </w:rPr>
          <w:t>sexual orientation and military service</w:t>
        </w:r>
      </w:hyperlink>
    </w:p>
    <w:p w:rsidR="006B183F" w:rsidRDefault="006B183F" w:rsidP="009E6BD6"/>
    <w:p w:rsidR="009E6BD6" w:rsidRDefault="009E6BD6"/>
    <w:p w:rsidR="009E6BD6" w:rsidRDefault="009E6BD6"/>
    <w:p w:rsidR="009E6BD6" w:rsidRDefault="009E6BD6"/>
    <w:p w:rsidR="009E6BD6" w:rsidRDefault="009E6BD6"/>
    <w:p w:rsidR="00413B24" w:rsidRDefault="00413B24"/>
    <w:sectPr w:rsidR="00413B24" w:rsidSect="00E03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6874"/>
    <w:multiLevelType w:val="multilevel"/>
    <w:tmpl w:val="D82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940B4"/>
    <w:multiLevelType w:val="multilevel"/>
    <w:tmpl w:val="1BDE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17E97"/>
    <w:multiLevelType w:val="multilevel"/>
    <w:tmpl w:val="65AE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61260"/>
    <w:multiLevelType w:val="multilevel"/>
    <w:tmpl w:val="3876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97"/>
    <w:rsid w:val="0000019A"/>
    <w:rsid w:val="00005875"/>
    <w:rsid w:val="0001062C"/>
    <w:rsid w:val="000129D9"/>
    <w:rsid w:val="00015AE9"/>
    <w:rsid w:val="0001717D"/>
    <w:rsid w:val="00017283"/>
    <w:rsid w:val="000240C2"/>
    <w:rsid w:val="00024EEF"/>
    <w:rsid w:val="00025BC3"/>
    <w:rsid w:val="00026D53"/>
    <w:rsid w:val="000273B9"/>
    <w:rsid w:val="000279CD"/>
    <w:rsid w:val="00027F55"/>
    <w:rsid w:val="000433A2"/>
    <w:rsid w:val="000510E1"/>
    <w:rsid w:val="0005118E"/>
    <w:rsid w:val="00051BCE"/>
    <w:rsid w:val="000560BA"/>
    <w:rsid w:val="00065165"/>
    <w:rsid w:val="00071A8D"/>
    <w:rsid w:val="0007564B"/>
    <w:rsid w:val="00080F96"/>
    <w:rsid w:val="00085E61"/>
    <w:rsid w:val="00091653"/>
    <w:rsid w:val="00093597"/>
    <w:rsid w:val="00094B9A"/>
    <w:rsid w:val="000A195C"/>
    <w:rsid w:val="000A1EDB"/>
    <w:rsid w:val="000A59D8"/>
    <w:rsid w:val="000B09AE"/>
    <w:rsid w:val="000B14B5"/>
    <w:rsid w:val="000B2EB1"/>
    <w:rsid w:val="000B5EAB"/>
    <w:rsid w:val="000C25D8"/>
    <w:rsid w:val="000C63FE"/>
    <w:rsid w:val="000C6902"/>
    <w:rsid w:val="000C7ED0"/>
    <w:rsid w:val="000D00E8"/>
    <w:rsid w:val="000D30B3"/>
    <w:rsid w:val="000D6AA9"/>
    <w:rsid w:val="000E1E0F"/>
    <w:rsid w:val="000E78A2"/>
    <w:rsid w:val="000F65E3"/>
    <w:rsid w:val="00101357"/>
    <w:rsid w:val="00102209"/>
    <w:rsid w:val="00107CC4"/>
    <w:rsid w:val="00111835"/>
    <w:rsid w:val="00122D88"/>
    <w:rsid w:val="001240D1"/>
    <w:rsid w:val="001257C7"/>
    <w:rsid w:val="00125818"/>
    <w:rsid w:val="001304AF"/>
    <w:rsid w:val="001352F8"/>
    <w:rsid w:val="0014151A"/>
    <w:rsid w:val="0014452E"/>
    <w:rsid w:val="0014512D"/>
    <w:rsid w:val="0014760F"/>
    <w:rsid w:val="00147699"/>
    <w:rsid w:val="00161215"/>
    <w:rsid w:val="00162620"/>
    <w:rsid w:val="00164C54"/>
    <w:rsid w:val="00165D9B"/>
    <w:rsid w:val="00166844"/>
    <w:rsid w:val="00167750"/>
    <w:rsid w:val="00167A01"/>
    <w:rsid w:val="00170AE8"/>
    <w:rsid w:val="00171E54"/>
    <w:rsid w:val="00174339"/>
    <w:rsid w:val="001770D0"/>
    <w:rsid w:val="0019141C"/>
    <w:rsid w:val="0019497B"/>
    <w:rsid w:val="001968FF"/>
    <w:rsid w:val="001973AB"/>
    <w:rsid w:val="001A20DD"/>
    <w:rsid w:val="001A2CB8"/>
    <w:rsid w:val="001A3BFC"/>
    <w:rsid w:val="001C09A3"/>
    <w:rsid w:val="001C27A1"/>
    <w:rsid w:val="001C5185"/>
    <w:rsid w:val="001D014D"/>
    <w:rsid w:val="001D2B43"/>
    <w:rsid w:val="001D39ED"/>
    <w:rsid w:val="001E07E2"/>
    <w:rsid w:val="001E31BB"/>
    <w:rsid w:val="001F0D67"/>
    <w:rsid w:val="001F4B6F"/>
    <w:rsid w:val="001F74D6"/>
    <w:rsid w:val="00207FF5"/>
    <w:rsid w:val="00212887"/>
    <w:rsid w:val="00212A20"/>
    <w:rsid w:val="00213CD2"/>
    <w:rsid w:val="00214938"/>
    <w:rsid w:val="002169B2"/>
    <w:rsid w:val="00222DA0"/>
    <w:rsid w:val="00224A6E"/>
    <w:rsid w:val="00224C51"/>
    <w:rsid w:val="00227C64"/>
    <w:rsid w:val="00236876"/>
    <w:rsid w:val="00242D5F"/>
    <w:rsid w:val="0024486A"/>
    <w:rsid w:val="00246DC5"/>
    <w:rsid w:val="00251824"/>
    <w:rsid w:val="002527BF"/>
    <w:rsid w:val="002613AC"/>
    <w:rsid w:val="002618CD"/>
    <w:rsid w:val="00262858"/>
    <w:rsid w:val="00263309"/>
    <w:rsid w:val="002666E9"/>
    <w:rsid w:val="00267398"/>
    <w:rsid w:val="002701C7"/>
    <w:rsid w:val="00270485"/>
    <w:rsid w:val="0027104F"/>
    <w:rsid w:val="00274B5C"/>
    <w:rsid w:val="00283A65"/>
    <w:rsid w:val="00285755"/>
    <w:rsid w:val="0029446F"/>
    <w:rsid w:val="00296868"/>
    <w:rsid w:val="002A0808"/>
    <w:rsid w:val="002A49CF"/>
    <w:rsid w:val="002A531D"/>
    <w:rsid w:val="002B1824"/>
    <w:rsid w:val="002B412F"/>
    <w:rsid w:val="002B5F4D"/>
    <w:rsid w:val="002B64B4"/>
    <w:rsid w:val="002C197A"/>
    <w:rsid w:val="002C1A53"/>
    <w:rsid w:val="002C7B20"/>
    <w:rsid w:val="002D0166"/>
    <w:rsid w:val="002D4223"/>
    <w:rsid w:val="002D61CA"/>
    <w:rsid w:val="002D68E7"/>
    <w:rsid w:val="002E26A4"/>
    <w:rsid w:val="002E5368"/>
    <w:rsid w:val="002F6DD5"/>
    <w:rsid w:val="002F7EF0"/>
    <w:rsid w:val="00300229"/>
    <w:rsid w:val="00301189"/>
    <w:rsid w:val="00302485"/>
    <w:rsid w:val="0030261B"/>
    <w:rsid w:val="00304695"/>
    <w:rsid w:val="00313950"/>
    <w:rsid w:val="0031792D"/>
    <w:rsid w:val="00320C8D"/>
    <w:rsid w:val="003220FB"/>
    <w:rsid w:val="00322267"/>
    <w:rsid w:val="00322F46"/>
    <w:rsid w:val="00325436"/>
    <w:rsid w:val="003345D6"/>
    <w:rsid w:val="003348C1"/>
    <w:rsid w:val="00334E08"/>
    <w:rsid w:val="003357AD"/>
    <w:rsid w:val="00367FCA"/>
    <w:rsid w:val="00372236"/>
    <w:rsid w:val="00374FA8"/>
    <w:rsid w:val="00376832"/>
    <w:rsid w:val="003811AC"/>
    <w:rsid w:val="00391224"/>
    <w:rsid w:val="0039647B"/>
    <w:rsid w:val="00396BE0"/>
    <w:rsid w:val="003979B3"/>
    <w:rsid w:val="003A14A3"/>
    <w:rsid w:val="003A1BA3"/>
    <w:rsid w:val="003A6459"/>
    <w:rsid w:val="003B0F3C"/>
    <w:rsid w:val="003B2A7A"/>
    <w:rsid w:val="003B39F7"/>
    <w:rsid w:val="003B3FF5"/>
    <w:rsid w:val="003B56CE"/>
    <w:rsid w:val="003B7DC6"/>
    <w:rsid w:val="003C01D7"/>
    <w:rsid w:val="003C1E62"/>
    <w:rsid w:val="003C4A27"/>
    <w:rsid w:val="003D126A"/>
    <w:rsid w:val="003D7521"/>
    <w:rsid w:val="003E1293"/>
    <w:rsid w:val="003E33D0"/>
    <w:rsid w:val="003E6D60"/>
    <w:rsid w:val="003F73D5"/>
    <w:rsid w:val="004023CC"/>
    <w:rsid w:val="004051C4"/>
    <w:rsid w:val="00406E88"/>
    <w:rsid w:val="00410A0A"/>
    <w:rsid w:val="004117B4"/>
    <w:rsid w:val="00413B24"/>
    <w:rsid w:val="00416686"/>
    <w:rsid w:val="004225B7"/>
    <w:rsid w:val="0042301C"/>
    <w:rsid w:val="004256C2"/>
    <w:rsid w:val="00431A40"/>
    <w:rsid w:val="004330F1"/>
    <w:rsid w:val="0043561F"/>
    <w:rsid w:val="00437426"/>
    <w:rsid w:val="004376C3"/>
    <w:rsid w:val="00437F7E"/>
    <w:rsid w:val="00442E86"/>
    <w:rsid w:val="004432C9"/>
    <w:rsid w:val="0044410F"/>
    <w:rsid w:val="00450DF5"/>
    <w:rsid w:val="00451BA3"/>
    <w:rsid w:val="004542EF"/>
    <w:rsid w:val="00456255"/>
    <w:rsid w:val="00457438"/>
    <w:rsid w:val="004635E7"/>
    <w:rsid w:val="004636E2"/>
    <w:rsid w:val="004663BC"/>
    <w:rsid w:val="004666F7"/>
    <w:rsid w:val="004706DE"/>
    <w:rsid w:val="0047283A"/>
    <w:rsid w:val="004749F8"/>
    <w:rsid w:val="00474E72"/>
    <w:rsid w:val="0047606F"/>
    <w:rsid w:val="0047671C"/>
    <w:rsid w:val="004772B1"/>
    <w:rsid w:val="004804E1"/>
    <w:rsid w:val="00480D92"/>
    <w:rsid w:val="00486524"/>
    <w:rsid w:val="00491B9D"/>
    <w:rsid w:val="0049208F"/>
    <w:rsid w:val="004946C4"/>
    <w:rsid w:val="004A0005"/>
    <w:rsid w:val="004B1422"/>
    <w:rsid w:val="004B53AB"/>
    <w:rsid w:val="004B76FF"/>
    <w:rsid w:val="004C16D2"/>
    <w:rsid w:val="004C182B"/>
    <w:rsid w:val="004C319D"/>
    <w:rsid w:val="004C35F2"/>
    <w:rsid w:val="004C48B6"/>
    <w:rsid w:val="004C4CEA"/>
    <w:rsid w:val="004D1217"/>
    <w:rsid w:val="004D3657"/>
    <w:rsid w:val="004D3B32"/>
    <w:rsid w:val="004E3FF1"/>
    <w:rsid w:val="004E43C0"/>
    <w:rsid w:val="004F4465"/>
    <w:rsid w:val="004F50BD"/>
    <w:rsid w:val="0050080B"/>
    <w:rsid w:val="00503A9D"/>
    <w:rsid w:val="00512952"/>
    <w:rsid w:val="00513260"/>
    <w:rsid w:val="00513626"/>
    <w:rsid w:val="00515012"/>
    <w:rsid w:val="0051587A"/>
    <w:rsid w:val="00516CCB"/>
    <w:rsid w:val="005209B4"/>
    <w:rsid w:val="00520D38"/>
    <w:rsid w:val="00526BD9"/>
    <w:rsid w:val="00532CEA"/>
    <w:rsid w:val="00540419"/>
    <w:rsid w:val="005412F9"/>
    <w:rsid w:val="00542517"/>
    <w:rsid w:val="00543819"/>
    <w:rsid w:val="00551159"/>
    <w:rsid w:val="00554724"/>
    <w:rsid w:val="00554B73"/>
    <w:rsid w:val="005561E7"/>
    <w:rsid w:val="00560BBD"/>
    <w:rsid w:val="005616A6"/>
    <w:rsid w:val="0056560B"/>
    <w:rsid w:val="00566F4A"/>
    <w:rsid w:val="00567C78"/>
    <w:rsid w:val="00570657"/>
    <w:rsid w:val="00571251"/>
    <w:rsid w:val="00573137"/>
    <w:rsid w:val="00575984"/>
    <w:rsid w:val="00575F87"/>
    <w:rsid w:val="005769F3"/>
    <w:rsid w:val="00576B4B"/>
    <w:rsid w:val="00577B06"/>
    <w:rsid w:val="0058060C"/>
    <w:rsid w:val="00582B85"/>
    <w:rsid w:val="00590AAD"/>
    <w:rsid w:val="005931CE"/>
    <w:rsid w:val="005934F9"/>
    <w:rsid w:val="00593674"/>
    <w:rsid w:val="005937D2"/>
    <w:rsid w:val="00595119"/>
    <w:rsid w:val="00597F8C"/>
    <w:rsid w:val="005A3C39"/>
    <w:rsid w:val="005B4423"/>
    <w:rsid w:val="005C7C86"/>
    <w:rsid w:val="005D0453"/>
    <w:rsid w:val="005D31B0"/>
    <w:rsid w:val="005D3631"/>
    <w:rsid w:val="005D5FF8"/>
    <w:rsid w:val="005E0910"/>
    <w:rsid w:val="005E5268"/>
    <w:rsid w:val="006026D6"/>
    <w:rsid w:val="00603821"/>
    <w:rsid w:val="00604BE2"/>
    <w:rsid w:val="006061E5"/>
    <w:rsid w:val="00611323"/>
    <w:rsid w:val="00611C9F"/>
    <w:rsid w:val="00611D97"/>
    <w:rsid w:val="0061269C"/>
    <w:rsid w:val="00612FD7"/>
    <w:rsid w:val="006173DB"/>
    <w:rsid w:val="00622F34"/>
    <w:rsid w:val="006335A8"/>
    <w:rsid w:val="00635E87"/>
    <w:rsid w:val="00636B87"/>
    <w:rsid w:val="00637BBF"/>
    <w:rsid w:val="00641F35"/>
    <w:rsid w:val="0064322E"/>
    <w:rsid w:val="00643E76"/>
    <w:rsid w:val="006451EC"/>
    <w:rsid w:val="00652636"/>
    <w:rsid w:val="00652804"/>
    <w:rsid w:val="00657019"/>
    <w:rsid w:val="00657C9F"/>
    <w:rsid w:val="00660304"/>
    <w:rsid w:val="00661AD5"/>
    <w:rsid w:val="006630D7"/>
    <w:rsid w:val="00672279"/>
    <w:rsid w:val="006726D2"/>
    <w:rsid w:val="00672740"/>
    <w:rsid w:val="006769EB"/>
    <w:rsid w:val="006808AA"/>
    <w:rsid w:val="00682439"/>
    <w:rsid w:val="00684158"/>
    <w:rsid w:val="00685C34"/>
    <w:rsid w:val="00696DB8"/>
    <w:rsid w:val="006A2939"/>
    <w:rsid w:val="006A3E66"/>
    <w:rsid w:val="006A7A99"/>
    <w:rsid w:val="006B0924"/>
    <w:rsid w:val="006B183F"/>
    <w:rsid w:val="006B71E2"/>
    <w:rsid w:val="006C2179"/>
    <w:rsid w:val="006C5E2E"/>
    <w:rsid w:val="006D0626"/>
    <w:rsid w:val="006D1581"/>
    <w:rsid w:val="006D50C7"/>
    <w:rsid w:val="006D53F3"/>
    <w:rsid w:val="006D6BBE"/>
    <w:rsid w:val="006E6752"/>
    <w:rsid w:val="006E7B90"/>
    <w:rsid w:val="006F3533"/>
    <w:rsid w:val="006F3FBB"/>
    <w:rsid w:val="006F4228"/>
    <w:rsid w:val="006F5100"/>
    <w:rsid w:val="007005DA"/>
    <w:rsid w:val="00700E6F"/>
    <w:rsid w:val="00703EFA"/>
    <w:rsid w:val="0070428D"/>
    <w:rsid w:val="00704975"/>
    <w:rsid w:val="00705352"/>
    <w:rsid w:val="007056B1"/>
    <w:rsid w:val="00707662"/>
    <w:rsid w:val="00710D76"/>
    <w:rsid w:val="0071259A"/>
    <w:rsid w:val="007140A1"/>
    <w:rsid w:val="00722034"/>
    <w:rsid w:val="00723095"/>
    <w:rsid w:val="00727521"/>
    <w:rsid w:val="007326B7"/>
    <w:rsid w:val="00743466"/>
    <w:rsid w:val="0074380B"/>
    <w:rsid w:val="00754E4F"/>
    <w:rsid w:val="007602D0"/>
    <w:rsid w:val="0076395E"/>
    <w:rsid w:val="007639D0"/>
    <w:rsid w:val="00763BB4"/>
    <w:rsid w:val="00765FEE"/>
    <w:rsid w:val="00770048"/>
    <w:rsid w:val="00770C02"/>
    <w:rsid w:val="00772345"/>
    <w:rsid w:val="0077556E"/>
    <w:rsid w:val="00776667"/>
    <w:rsid w:val="00782A86"/>
    <w:rsid w:val="007870EB"/>
    <w:rsid w:val="0079089E"/>
    <w:rsid w:val="00790973"/>
    <w:rsid w:val="007937C0"/>
    <w:rsid w:val="007975F6"/>
    <w:rsid w:val="007A1DF7"/>
    <w:rsid w:val="007A4057"/>
    <w:rsid w:val="007B1750"/>
    <w:rsid w:val="007B5810"/>
    <w:rsid w:val="007B68A0"/>
    <w:rsid w:val="007C23C3"/>
    <w:rsid w:val="007C36FC"/>
    <w:rsid w:val="007C7C62"/>
    <w:rsid w:val="007E04FF"/>
    <w:rsid w:val="007E24AD"/>
    <w:rsid w:val="007E2814"/>
    <w:rsid w:val="007E6BF9"/>
    <w:rsid w:val="007F3F4C"/>
    <w:rsid w:val="008041B1"/>
    <w:rsid w:val="00807CFE"/>
    <w:rsid w:val="008119FB"/>
    <w:rsid w:val="0081205B"/>
    <w:rsid w:val="00813B23"/>
    <w:rsid w:val="0081786F"/>
    <w:rsid w:val="008229F4"/>
    <w:rsid w:val="00824F4C"/>
    <w:rsid w:val="00826D83"/>
    <w:rsid w:val="00830CC5"/>
    <w:rsid w:val="00835DCE"/>
    <w:rsid w:val="00837250"/>
    <w:rsid w:val="00843A45"/>
    <w:rsid w:val="00843AC9"/>
    <w:rsid w:val="00852237"/>
    <w:rsid w:val="00852264"/>
    <w:rsid w:val="00863310"/>
    <w:rsid w:val="00866D9A"/>
    <w:rsid w:val="00867B47"/>
    <w:rsid w:val="00872233"/>
    <w:rsid w:val="008726BE"/>
    <w:rsid w:val="0087659C"/>
    <w:rsid w:val="00881EEA"/>
    <w:rsid w:val="00885D10"/>
    <w:rsid w:val="00886924"/>
    <w:rsid w:val="00886998"/>
    <w:rsid w:val="008903DC"/>
    <w:rsid w:val="00892942"/>
    <w:rsid w:val="00894EAD"/>
    <w:rsid w:val="00894F8C"/>
    <w:rsid w:val="00894FA6"/>
    <w:rsid w:val="008964EA"/>
    <w:rsid w:val="008A08A3"/>
    <w:rsid w:val="008A2344"/>
    <w:rsid w:val="008A2B4E"/>
    <w:rsid w:val="008B22B7"/>
    <w:rsid w:val="008B2971"/>
    <w:rsid w:val="008B7EC9"/>
    <w:rsid w:val="008C0D15"/>
    <w:rsid w:val="008C2082"/>
    <w:rsid w:val="008C2B91"/>
    <w:rsid w:val="008C5B37"/>
    <w:rsid w:val="008C672F"/>
    <w:rsid w:val="008D0844"/>
    <w:rsid w:val="008D18BC"/>
    <w:rsid w:val="008D3775"/>
    <w:rsid w:val="008D6265"/>
    <w:rsid w:val="008D7190"/>
    <w:rsid w:val="008E0DAA"/>
    <w:rsid w:val="008E668C"/>
    <w:rsid w:val="008E7C06"/>
    <w:rsid w:val="008F44AB"/>
    <w:rsid w:val="00901C4F"/>
    <w:rsid w:val="009051C9"/>
    <w:rsid w:val="00910B24"/>
    <w:rsid w:val="00932152"/>
    <w:rsid w:val="009336B6"/>
    <w:rsid w:val="00935050"/>
    <w:rsid w:val="00936C2D"/>
    <w:rsid w:val="00942756"/>
    <w:rsid w:val="00942831"/>
    <w:rsid w:val="0095453D"/>
    <w:rsid w:val="00955675"/>
    <w:rsid w:val="00964744"/>
    <w:rsid w:val="00970281"/>
    <w:rsid w:val="009725C2"/>
    <w:rsid w:val="00973181"/>
    <w:rsid w:val="0097615E"/>
    <w:rsid w:val="00985426"/>
    <w:rsid w:val="009867E1"/>
    <w:rsid w:val="00987508"/>
    <w:rsid w:val="00987C80"/>
    <w:rsid w:val="00990127"/>
    <w:rsid w:val="00995872"/>
    <w:rsid w:val="00997595"/>
    <w:rsid w:val="009A1D7F"/>
    <w:rsid w:val="009A281A"/>
    <w:rsid w:val="009A2995"/>
    <w:rsid w:val="009A38E5"/>
    <w:rsid w:val="009A461B"/>
    <w:rsid w:val="009C1167"/>
    <w:rsid w:val="009C6437"/>
    <w:rsid w:val="009D2D6B"/>
    <w:rsid w:val="009D478B"/>
    <w:rsid w:val="009D6637"/>
    <w:rsid w:val="009D7553"/>
    <w:rsid w:val="009D7C48"/>
    <w:rsid w:val="009E2CAA"/>
    <w:rsid w:val="009E6BD6"/>
    <w:rsid w:val="009E77EE"/>
    <w:rsid w:val="009F5609"/>
    <w:rsid w:val="009F693F"/>
    <w:rsid w:val="009F6B88"/>
    <w:rsid w:val="00A0046C"/>
    <w:rsid w:val="00A00CE1"/>
    <w:rsid w:val="00A02173"/>
    <w:rsid w:val="00A02A53"/>
    <w:rsid w:val="00A113F9"/>
    <w:rsid w:val="00A1291B"/>
    <w:rsid w:val="00A16D36"/>
    <w:rsid w:val="00A25F5C"/>
    <w:rsid w:val="00A279A1"/>
    <w:rsid w:val="00A34E8E"/>
    <w:rsid w:val="00A37462"/>
    <w:rsid w:val="00A37B45"/>
    <w:rsid w:val="00A44C19"/>
    <w:rsid w:val="00A52549"/>
    <w:rsid w:val="00A5354A"/>
    <w:rsid w:val="00A54026"/>
    <w:rsid w:val="00A61A6B"/>
    <w:rsid w:val="00A61E92"/>
    <w:rsid w:val="00A66A35"/>
    <w:rsid w:val="00A66F5D"/>
    <w:rsid w:val="00A70C4B"/>
    <w:rsid w:val="00A75EA8"/>
    <w:rsid w:val="00A801C4"/>
    <w:rsid w:val="00A8076C"/>
    <w:rsid w:val="00A90342"/>
    <w:rsid w:val="00A95813"/>
    <w:rsid w:val="00A95C01"/>
    <w:rsid w:val="00A964EE"/>
    <w:rsid w:val="00AA24F2"/>
    <w:rsid w:val="00AA3CA3"/>
    <w:rsid w:val="00AA471F"/>
    <w:rsid w:val="00AA4FCE"/>
    <w:rsid w:val="00AA7AC2"/>
    <w:rsid w:val="00AB621F"/>
    <w:rsid w:val="00AB6232"/>
    <w:rsid w:val="00AB6FA3"/>
    <w:rsid w:val="00AC04E6"/>
    <w:rsid w:val="00AC626B"/>
    <w:rsid w:val="00AD3DDD"/>
    <w:rsid w:val="00AD51FD"/>
    <w:rsid w:val="00AD55F0"/>
    <w:rsid w:val="00AD63DD"/>
    <w:rsid w:val="00AE0736"/>
    <w:rsid w:val="00AE0D81"/>
    <w:rsid w:val="00AE430C"/>
    <w:rsid w:val="00AE4500"/>
    <w:rsid w:val="00AE4BD7"/>
    <w:rsid w:val="00AE7942"/>
    <w:rsid w:val="00AF0D4B"/>
    <w:rsid w:val="00B00409"/>
    <w:rsid w:val="00B01AB1"/>
    <w:rsid w:val="00B044D2"/>
    <w:rsid w:val="00B049B1"/>
    <w:rsid w:val="00B05CEB"/>
    <w:rsid w:val="00B152E0"/>
    <w:rsid w:val="00B20E7F"/>
    <w:rsid w:val="00B21749"/>
    <w:rsid w:val="00B23565"/>
    <w:rsid w:val="00B237CC"/>
    <w:rsid w:val="00B2559F"/>
    <w:rsid w:val="00B4286B"/>
    <w:rsid w:val="00B458B5"/>
    <w:rsid w:val="00B5272F"/>
    <w:rsid w:val="00B53138"/>
    <w:rsid w:val="00B54E19"/>
    <w:rsid w:val="00B57B6F"/>
    <w:rsid w:val="00B613DF"/>
    <w:rsid w:val="00B6253D"/>
    <w:rsid w:val="00B67B29"/>
    <w:rsid w:val="00B84444"/>
    <w:rsid w:val="00B97075"/>
    <w:rsid w:val="00BA08BB"/>
    <w:rsid w:val="00BB1228"/>
    <w:rsid w:val="00BB251B"/>
    <w:rsid w:val="00BB350E"/>
    <w:rsid w:val="00BB7472"/>
    <w:rsid w:val="00BB7F03"/>
    <w:rsid w:val="00BC276C"/>
    <w:rsid w:val="00BC452D"/>
    <w:rsid w:val="00BD08EF"/>
    <w:rsid w:val="00BD11F3"/>
    <w:rsid w:val="00BD785A"/>
    <w:rsid w:val="00BE425D"/>
    <w:rsid w:val="00BE4F91"/>
    <w:rsid w:val="00BE6A19"/>
    <w:rsid w:val="00C0020B"/>
    <w:rsid w:val="00C173E9"/>
    <w:rsid w:val="00C22D5A"/>
    <w:rsid w:val="00C23334"/>
    <w:rsid w:val="00C25C75"/>
    <w:rsid w:val="00C30B26"/>
    <w:rsid w:val="00C32727"/>
    <w:rsid w:val="00C331FF"/>
    <w:rsid w:val="00C340E7"/>
    <w:rsid w:val="00C34AAB"/>
    <w:rsid w:val="00C36C3A"/>
    <w:rsid w:val="00C37293"/>
    <w:rsid w:val="00C4034E"/>
    <w:rsid w:val="00C509DA"/>
    <w:rsid w:val="00C52D05"/>
    <w:rsid w:val="00C54FCC"/>
    <w:rsid w:val="00C5749C"/>
    <w:rsid w:val="00C60198"/>
    <w:rsid w:val="00C61B5D"/>
    <w:rsid w:val="00C647C3"/>
    <w:rsid w:val="00C71B02"/>
    <w:rsid w:val="00C7241E"/>
    <w:rsid w:val="00C77BFC"/>
    <w:rsid w:val="00C83A1F"/>
    <w:rsid w:val="00C845C8"/>
    <w:rsid w:val="00C85026"/>
    <w:rsid w:val="00C87955"/>
    <w:rsid w:val="00C90340"/>
    <w:rsid w:val="00C90960"/>
    <w:rsid w:val="00C9341B"/>
    <w:rsid w:val="00C94513"/>
    <w:rsid w:val="00CA134C"/>
    <w:rsid w:val="00CB0D5D"/>
    <w:rsid w:val="00CB718A"/>
    <w:rsid w:val="00CB72F8"/>
    <w:rsid w:val="00CC1946"/>
    <w:rsid w:val="00CC71F7"/>
    <w:rsid w:val="00CC7DDE"/>
    <w:rsid w:val="00CD4ECF"/>
    <w:rsid w:val="00CD7F5F"/>
    <w:rsid w:val="00CE396F"/>
    <w:rsid w:val="00CE3FD3"/>
    <w:rsid w:val="00CE586F"/>
    <w:rsid w:val="00CF2634"/>
    <w:rsid w:val="00CF3523"/>
    <w:rsid w:val="00CF39C3"/>
    <w:rsid w:val="00CF4461"/>
    <w:rsid w:val="00CF4A18"/>
    <w:rsid w:val="00CF5064"/>
    <w:rsid w:val="00CF6D3C"/>
    <w:rsid w:val="00CF6D4A"/>
    <w:rsid w:val="00D01118"/>
    <w:rsid w:val="00D0530E"/>
    <w:rsid w:val="00D1293C"/>
    <w:rsid w:val="00D13DB9"/>
    <w:rsid w:val="00D16850"/>
    <w:rsid w:val="00D21FCD"/>
    <w:rsid w:val="00D31844"/>
    <w:rsid w:val="00D34CF7"/>
    <w:rsid w:val="00D3512A"/>
    <w:rsid w:val="00D42D42"/>
    <w:rsid w:val="00D43644"/>
    <w:rsid w:val="00D44371"/>
    <w:rsid w:val="00D45078"/>
    <w:rsid w:val="00D47742"/>
    <w:rsid w:val="00D5075B"/>
    <w:rsid w:val="00D54A6C"/>
    <w:rsid w:val="00D558EC"/>
    <w:rsid w:val="00D579DB"/>
    <w:rsid w:val="00D61982"/>
    <w:rsid w:val="00D6577B"/>
    <w:rsid w:val="00D7665B"/>
    <w:rsid w:val="00D76C1F"/>
    <w:rsid w:val="00D76E6E"/>
    <w:rsid w:val="00D7747B"/>
    <w:rsid w:val="00D807BE"/>
    <w:rsid w:val="00D83090"/>
    <w:rsid w:val="00D836A0"/>
    <w:rsid w:val="00D83D48"/>
    <w:rsid w:val="00D86C5D"/>
    <w:rsid w:val="00D86DDF"/>
    <w:rsid w:val="00D87109"/>
    <w:rsid w:val="00DA0177"/>
    <w:rsid w:val="00DA1ECF"/>
    <w:rsid w:val="00DA6C1B"/>
    <w:rsid w:val="00DA7892"/>
    <w:rsid w:val="00DB1892"/>
    <w:rsid w:val="00DC1E5E"/>
    <w:rsid w:val="00DC2BCE"/>
    <w:rsid w:val="00DD16B5"/>
    <w:rsid w:val="00DD5418"/>
    <w:rsid w:val="00DD63D2"/>
    <w:rsid w:val="00DD73EE"/>
    <w:rsid w:val="00DF301C"/>
    <w:rsid w:val="00DF3D61"/>
    <w:rsid w:val="00DF70E7"/>
    <w:rsid w:val="00E02B7A"/>
    <w:rsid w:val="00E03047"/>
    <w:rsid w:val="00E111D1"/>
    <w:rsid w:val="00E1452A"/>
    <w:rsid w:val="00E16D61"/>
    <w:rsid w:val="00E17617"/>
    <w:rsid w:val="00E179A3"/>
    <w:rsid w:val="00E22BE8"/>
    <w:rsid w:val="00E236C1"/>
    <w:rsid w:val="00E2428B"/>
    <w:rsid w:val="00E25531"/>
    <w:rsid w:val="00E35979"/>
    <w:rsid w:val="00E42B18"/>
    <w:rsid w:val="00E455A4"/>
    <w:rsid w:val="00E479F5"/>
    <w:rsid w:val="00E54DEA"/>
    <w:rsid w:val="00E660B2"/>
    <w:rsid w:val="00E723C8"/>
    <w:rsid w:val="00E739D0"/>
    <w:rsid w:val="00E74454"/>
    <w:rsid w:val="00E74BFB"/>
    <w:rsid w:val="00E758B3"/>
    <w:rsid w:val="00E75D2D"/>
    <w:rsid w:val="00E830FE"/>
    <w:rsid w:val="00E9023E"/>
    <w:rsid w:val="00E92BE2"/>
    <w:rsid w:val="00E94369"/>
    <w:rsid w:val="00E94B7E"/>
    <w:rsid w:val="00E95137"/>
    <w:rsid w:val="00E95C3C"/>
    <w:rsid w:val="00E97057"/>
    <w:rsid w:val="00EA0453"/>
    <w:rsid w:val="00EA404A"/>
    <w:rsid w:val="00EB3655"/>
    <w:rsid w:val="00EB610E"/>
    <w:rsid w:val="00EC064B"/>
    <w:rsid w:val="00EC47BF"/>
    <w:rsid w:val="00ED28A6"/>
    <w:rsid w:val="00ED5ECC"/>
    <w:rsid w:val="00ED721F"/>
    <w:rsid w:val="00EF43F7"/>
    <w:rsid w:val="00F0458F"/>
    <w:rsid w:val="00F155E4"/>
    <w:rsid w:val="00F2271E"/>
    <w:rsid w:val="00F258C4"/>
    <w:rsid w:val="00F25F3B"/>
    <w:rsid w:val="00F316C3"/>
    <w:rsid w:val="00F3623C"/>
    <w:rsid w:val="00F37879"/>
    <w:rsid w:val="00F37F3A"/>
    <w:rsid w:val="00F42F61"/>
    <w:rsid w:val="00F437D9"/>
    <w:rsid w:val="00F461B0"/>
    <w:rsid w:val="00F52590"/>
    <w:rsid w:val="00F52E51"/>
    <w:rsid w:val="00F53238"/>
    <w:rsid w:val="00F569C0"/>
    <w:rsid w:val="00F62552"/>
    <w:rsid w:val="00F64588"/>
    <w:rsid w:val="00F746B9"/>
    <w:rsid w:val="00F76139"/>
    <w:rsid w:val="00F80C09"/>
    <w:rsid w:val="00F8352D"/>
    <w:rsid w:val="00F836DC"/>
    <w:rsid w:val="00F90868"/>
    <w:rsid w:val="00F90DDD"/>
    <w:rsid w:val="00FA0002"/>
    <w:rsid w:val="00FA1BF9"/>
    <w:rsid w:val="00FB46F7"/>
    <w:rsid w:val="00FB5590"/>
    <w:rsid w:val="00FC0443"/>
    <w:rsid w:val="00FC54D2"/>
    <w:rsid w:val="00FC6751"/>
    <w:rsid w:val="00FD0C81"/>
    <w:rsid w:val="00FF6D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D6"/>
    <w:rPr>
      <w:rFonts w:ascii="Tahoma" w:hAnsi="Tahoma" w:cs="Tahoma"/>
      <w:sz w:val="16"/>
      <w:szCs w:val="16"/>
    </w:rPr>
  </w:style>
  <w:style w:type="paragraph" w:styleId="NormalWeb">
    <w:name w:val="Normal (Web)"/>
    <w:basedOn w:val="Normal"/>
    <w:uiPriority w:val="99"/>
    <w:semiHidden/>
    <w:unhideWhenUsed/>
    <w:rsid w:val="009E6B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6BD6"/>
    <w:rPr>
      <w:b/>
      <w:bCs/>
    </w:rPr>
  </w:style>
  <w:style w:type="character" w:styleId="Hyperlink">
    <w:name w:val="Hyperlink"/>
    <w:basedOn w:val="DefaultParagraphFont"/>
    <w:uiPriority w:val="99"/>
    <w:semiHidden/>
    <w:unhideWhenUsed/>
    <w:rsid w:val="009E6B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D6"/>
    <w:rPr>
      <w:rFonts w:ascii="Tahoma" w:hAnsi="Tahoma" w:cs="Tahoma"/>
      <w:sz w:val="16"/>
      <w:szCs w:val="16"/>
    </w:rPr>
  </w:style>
  <w:style w:type="paragraph" w:styleId="NormalWeb">
    <w:name w:val="Normal (Web)"/>
    <w:basedOn w:val="Normal"/>
    <w:uiPriority w:val="99"/>
    <w:semiHidden/>
    <w:unhideWhenUsed/>
    <w:rsid w:val="009E6B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6BD6"/>
    <w:rPr>
      <w:b/>
      <w:bCs/>
    </w:rPr>
  </w:style>
  <w:style w:type="character" w:styleId="Hyperlink">
    <w:name w:val="Hyperlink"/>
    <w:basedOn w:val="DefaultParagraphFont"/>
    <w:uiPriority w:val="99"/>
    <w:semiHidden/>
    <w:unhideWhenUsed/>
    <w:rsid w:val="009E6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3286">
      <w:bodyDiv w:val="1"/>
      <w:marLeft w:val="0"/>
      <w:marRight w:val="0"/>
      <w:marTop w:val="0"/>
      <w:marBottom w:val="0"/>
      <w:divBdr>
        <w:top w:val="none" w:sz="0" w:space="0" w:color="auto"/>
        <w:left w:val="none" w:sz="0" w:space="0" w:color="auto"/>
        <w:bottom w:val="none" w:sz="0" w:space="0" w:color="auto"/>
        <w:right w:val="none" w:sz="0" w:space="0" w:color="auto"/>
      </w:divBdr>
    </w:div>
    <w:div w:id="400255360">
      <w:bodyDiv w:val="1"/>
      <w:marLeft w:val="0"/>
      <w:marRight w:val="0"/>
      <w:marTop w:val="0"/>
      <w:marBottom w:val="0"/>
      <w:divBdr>
        <w:top w:val="none" w:sz="0" w:space="0" w:color="auto"/>
        <w:left w:val="none" w:sz="0" w:space="0" w:color="auto"/>
        <w:bottom w:val="none" w:sz="0" w:space="0" w:color="auto"/>
        <w:right w:val="none" w:sz="0" w:space="0" w:color="auto"/>
      </w:divBdr>
    </w:div>
    <w:div w:id="800072713">
      <w:bodyDiv w:val="1"/>
      <w:marLeft w:val="0"/>
      <w:marRight w:val="0"/>
      <w:marTop w:val="0"/>
      <w:marBottom w:val="0"/>
      <w:divBdr>
        <w:top w:val="none" w:sz="0" w:space="0" w:color="auto"/>
        <w:left w:val="none" w:sz="0" w:space="0" w:color="auto"/>
        <w:bottom w:val="none" w:sz="0" w:space="0" w:color="auto"/>
        <w:right w:val="none" w:sz="0" w:space="0" w:color="auto"/>
      </w:divBdr>
    </w:div>
    <w:div w:id="841968960">
      <w:bodyDiv w:val="1"/>
      <w:marLeft w:val="0"/>
      <w:marRight w:val="0"/>
      <w:marTop w:val="0"/>
      <w:marBottom w:val="0"/>
      <w:divBdr>
        <w:top w:val="none" w:sz="0" w:space="0" w:color="auto"/>
        <w:left w:val="none" w:sz="0" w:space="0" w:color="auto"/>
        <w:bottom w:val="none" w:sz="0" w:space="0" w:color="auto"/>
        <w:right w:val="none" w:sz="0" w:space="0" w:color="auto"/>
      </w:divBdr>
    </w:div>
    <w:div w:id="1243299530">
      <w:bodyDiv w:val="1"/>
      <w:marLeft w:val="0"/>
      <w:marRight w:val="0"/>
      <w:marTop w:val="0"/>
      <w:marBottom w:val="0"/>
      <w:divBdr>
        <w:top w:val="none" w:sz="0" w:space="0" w:color="auto"/>
        <w:left w:val="none" w:sz="0" w:space="0" w:color="auto"/>
        <w:bottom w:val="none" w:sz="0" w:space="0" w:color="auto"/>
        <w:right w:val="none" w:sz="0" w:space="0" w:color="auto"/>
      </w:divBdr>
    </w:div>
    <w:div w:id="1274904370">
      <w:bodyDiv w:val="1"/>
      <w:marLeft w:val="0"/>
      <w:marRight w:val="0"/>
      <w:marTop w:val="0"/>
      <w:marBottom w:val="0"/>
      <w:divBdr>
        <w:top w:val="none" w:sz="0" w:space="0" w:color="auto"/>
        <w:left w:val="none" w:sz="0" w:space="0" w:color="auto"/>
        <w:bottom w:val="none" w:sz="0" w:space="0" w:color="auto"/>
        <w:right w:val="none" w:sz="0" w:space="0" w:color="auto"/>
      </w:divBdr>
    </w:div>
    <w:div w:id="1400250485">
      <w:bodyDiv w:val="1"/>
      <w:marLeft w:val="0"/>
      <w:marRight w:val="0"/>
      <w:marTop w:val="0"/>
      <w:marBottom w:val="0"/>
      <w:divBdr>
        <w:top w:val="none" w:sz="0" w:space="0" w:color="auto"/>
        <w:left w:val="none" w:sz="0" w:space="0" w:color="auto"/>
        <w:bottom w:val="none" w:sz="0" w:space="0" w:color="auto"/>
        <w:right w:val="none" w:sz="0" w:space="0" w:color="auto"/>
      </w:divBdr>
    </w:div>
    <w:div w:id="1443379948">
      <w:bodyDiv w:val="1"/>
      <w:marLeft w:val="0"/>
      <w:marRight w:val="0"/>
      <w:marTop w:val="0"/>
      <w:marBottom w:val="0"/>
      <w:divBdr>
        <w:top w:val="none" w:sz="0" w:space="0" w:color="auto"/>
        <w:left w:val="none" w:sz="0" w:space="0" w:color="auto"/>
        <w:bottom w:val="none" w:sz="0" w:space="0" w:color="auto"/>
        <w:right w:val="none" w:sz="0" w:space="0" w:color="auto"/>
      </w:divBdr>
    </w:div>
    <w:div w:id="1597860625">
      <w:bodyDiv w:val="1"/>
      <w:marLeft w:val="0"/>
      <w:marRight w:val="0"/>
      <w:marTop w:val="0"/>
      <w:marBottom w:val="0"/>
      <w:divBdr>
        <w:top w:val="none" w:sz="0" w:space="0" w:color="auto"/>
        <w:left w:val="none" w:sz="0" w:space="0" w:color="auto"/>
        <w:bottom w:val="none" w:sz="0" w:space="0" w:color="auto"/>
        <w:right w:val="none" w:sz="0" w:space="0" w:color="auto"/>
      </w:divBdr>
    </w:div>
    <w:div w:id="16197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GBT_rights_by_country_or_territory" TargetMode="External"/><Relationship Id="rId13" Type="http://schemas.openxmlformats.org/officeDocument/2006/relationships/hyperlink" Target="https://en.wikipedia.org/wiki/LGBT_parenting" TargetMode="External"/><Relationship Id="rId18" Type="http://schemas.openxmlformats.org/officeDocument/2006/relationships/hyperlink" Target="https://en.wikipedia.org/wiki/Assisted_reproductive_technology" TargetMode="External"/><Relationship Id="rId3" Type="http://schemas.microsoft.com/office/2007/relationships/stylesWithEffects" Target="stylesWithEffects.xml"/><Relationship Id="rId21" Type="http://schemas.openxmlformats.org/officeDocument/2006/relationships/hyperlink" Target="https://en.wikipedia.org/wiki/Legal_aspects_of_transsexualism" TargetMode="External"/><Relationship Id="rId7" Type="http://schemas.openxmlformats.org/officeDocument/2006/relationships/hyperlink" Target="https://en.wikipedia.org/wiki/Amnesty_International" TargetMode="External"/><Relationship Id="rId12" Type="http://schemas.openxmlformats.org/officeDocument/2006/relationships/hyperlink" Target="https://en.wikipedia.org/wiki/LGBT_adoption" TargetMode="External"/><Relationship Id="rId17" Type="http://schemas.openxmlformats.org/officeDocument/2006/relationships/hyperlink" Target="https://en.wikipedia.org/wiki/Age_of_consent" TargetMode="External"/><Relationship Id="rId2" Type="http://schemas.openxmlformats.org/officeDocument/2006/relationships/styles" Target="styles.xml"/><Relationship Id="rId16" Type="http://schemas.openxmlformats.org/officeDocument/2006/relationships/hyperlink" Target="https://en.wikipedia.org/wiki/Violence_against_LGBT_people" TargetMode="External"/><Relationship Id="rId20" Type="http://schemas.openxmlformats.org/officeDocument/2006/relationships/hyperlink" Target="https://en.wikipedia.org/wiki/Hormone_replacement_therapy_%28transgender%29" TargetMode="External"/><Relationship Id="rId1" Type="http://schemas.openxmlformats.org/officeDocument/2006/relationships/numbering" Target="numbering.xml"/><Relationship Id="rId6" Type="http://schemas.openxmlformats.org/officeDocument/2006/relationships/hyperlink" Target="https://en.wikipedia.org/wiki/Human_rights" TargetMode="External"/><Relationship Id="rId11" Type="http://schemas.openxmlformats.org/officeDocument/2006/relationships/hyperlink" Target="https://en.wikipedia.org/wiki/MSM_blood_donor_controvers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mmigration_equality" TargetMode="External"/><Relationship Id="rId23" Type="http://schemas.openxmlformats.org/officeDocument/2006/relationships/fontTable" Target="fontTable.xml"/><Relationship Id="rId10" Type="http://schemas.openxmlformats.org/officeDocument/2006/relationships/hyperlink" Target="https://en.wikipedia.org/wiki/LGBT_rights_by_country_or_territory" TargetMode="External"/><Relationship Id="rId19" Type="http://schemas.openxmlformats.org/officeDocument/2006/relationships/hyperlink" Target="https://en.wikipedia.org/wiki/Sex_reassignment_surgery" TargetMode="External"/><Relationship Id="rId4" Type="http://schemas.openxmlformats.org/officeDocument/2006/relationships/settings" Target="settings.xml"/><Relationship Id="rId9" Type="http://schemas.openxmlformats.org/officeDocument/2006/relationships/hyperlink" Target="https://en.wikipedia.org/wiki/Civil_rights" TargetMode="External"/><Relationship Id="rId14" Type="http://schemas.openxmlformats.org/officeDocument/2006/relationships/hyperlink" Target="https://en.wikipedia.org/wiki/Anti-bullying_legislation" TargetMode="External"/><Relationship Id="rId22" Type="http://schemas.openxmlformats.org/officeDocument/2006/relationships/hyperlink" Target="https://en.wikipedia.org/wiki/Sexual_orientation_and_military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DB3A070F</Template>
  <TotalTime>0</TotalTime>
  <Pages>7</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Evgeny Denisov</cp:lastModifiedBy>
  <cp:revision>2</cp:revision>
  <dcterms:created xsi:type="dcterms:W3CDTF">2016-05-20T12:33:00Z</dcterms:created>
  <dcterms:modified xsi:type="dcterms:W3CDTF">2016-05-20T12:33:00Z</dcterms:modified>
</cp:coreProperties>
</file>